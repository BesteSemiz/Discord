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92DD" w14:textId="6192D289" w:rsidR="000E4E76" w:rsidRDefault="00A92253">
      <w:pPr>
        <w:pStyle w:val="Balk"/>
      </w:pPr>
      <w:r>
        <w:t>DISCORD PROJESİ</w:t>
      </w:r>
    </w:p>
    <w:p w14:paraId="43A9F7EF" w14:textId="77777777" w:rsidR="000E4E76" w:rsidRDefault="00A94AFB">
      <w:pPr>
        <w:pStyle w:val="balk1"/>
      </w:pPr>
      <w:r>
        <w:t>Proje Özeti</w:t>
      </w:r>
    </w:p>
    <w:tbl>
      <w:tblPr>
        <w:tblStyle w:val="DurumRaporuTablosu"/>
        <w:tblW w:w="5000" w:type="pct"/>
        <w:tblLook w:val="04A0" w:firstRow="1" w:lastRow="0" w:firstColumn="1" w:lastColumn="0" w:noHBand="0" w:noVBand="1"/>
      </w:tblPr>
      <w:tblGrid>
        <w:gridCol w:w="2656"/>
        <w:gridCol w:w="3538"/>
        <w:gridCol w:w="3553"/>
      </w:tblGrid>
      <w:tr w:rsidR="000E4E76" w14:paraId="138880A4" w14:textId="77777777" w:rsidTr="000E4E76">
        <w:trPr>
          <w:cnfStyle w:val="100000000000" w:firstRow="1" w:lastRow="0" w:firstColumn="0" w:lastColumn="0" w:oddVBand="0" w:evenVBand="0" w:oddHBand="0" w:evenHBand="0" w:firstRowFirstColumn="0" w:firstRowLastColumn="0" w:lastRowFirstColumn="0" w:lastRowLastColumn="0"/>
        </w:trPr>
        <w:tc>
          <w:tcPr>
            <w:tcW w:w="2749" w:type="dxa"/>
          </w:tcPr>
          <w:p w14:paraId="6A9968E2" w14:textId="77777777" w:rsidR="000E4E76" w:rsidRDefault="00A94AFB">
            <w:r>
              <w:t>Rapor Tarihi</w:t>
            </w:r>
          </w:p>
        </w:tc>
        <w:tc>
          <w:tcPr>
            <w:tcW w:w="3664" w:type="dxa"/>
          </w:tcPr>
          <w:p w14:paraId="1A5996DF" w14:textId="77777777" w:rsidR="000E4E76" w:rsidRDefault="00A94AFB">
            <w:r>
              <w:t>Proje Adı</w:t>
            </w:r>
          </w:p>
        </w:tc>
        <w:tc>
          <w:tcPr>
            <w:tcW w:w="3667" w:type="dxa"/>
          </w:tcPr>
          <w:p w14:paraId="79FDAAA5" w14:textId="77777777" w:rsidR="000E4E76" w:rsidRDefault="00A94AFB">
            <w:r>
              <w:t>Hazırlayan:</w:t>
            </w:r>
          </w:p>
        </w:tc>
      </w:tr>
      <w:tr w:rsidR="000E4E76" w14:paraId="1CD915FE" w14:textId="77777777" w:rsidTr="000E4E76">
        <w:sdt>
          <w:sdtPr>
            <w:id w:val="1279524753"/>
            <w:placeholder>
              <w:docPart w:val="E9A523416E8A4E54BA2A37EE78214DAF"/>
            </w:placeholder>
            <w:date w:fullDate="2022-03-16T00:00:00Z">
              <w:dateFormat w:val="dd MMMM yyyy"/>
              <w:lid w:val="tr-TR"/>
              <w:storeMappedDataAs w:val="dateTime"/>
              <w:calendar w:val="gregorian"/>
            </w:date>
          </w:sdtPr>
          <w:sdtEndPr/>
          <w:sdtContent>
            <w:tc>
              <w:tcPr>
                <w:tcW w:w="2749" w:type="dxa"/>
              </w:tcPr>
              <w:p w14:paraId="76BBE16D" w14:textId="4947A30B" w:rsidR="000E4E76" w:rsidRDefault="00A92253">
                <w:r>
                  <w:t>16 Mart 2022</w:t>
                </w:r>
              </w:p>
            </w:tc>
          </w:sdtContent>
        </w:sdt>
        <w:tc>
          <w:tcPr>
            <w:tcW w:w="3664" w:type="dxa"/>
          </w:tcPr>
          <w:p w14:paraId="20C4083D" w14:textId="74CEB6A6" w:rsidR="000E4E76" w:rsidRDefault="00A92253">
            <w:r>
              <w:t>DISCORD</w:t>
            </w:r>
          </w:p>
        </w:tc>
        <w:tc>
          <w:tcPr>
            <w:tcW w:w="3667" w:type="dxa"/>
          </w:tcPr>
          <w:p w14:paraId="50E6C29A" w14:textId="77777777" w:rsidR="009736C4" w:rsidRDefault="00701C2C">
            <w:r>
              <w:t>Beste Semiz</w:t>
            </w:r>
          </w:p>
          <w:p w14:paraId="0F218357" w14:textId="77777777" w:rsidR="009736C4" w:rsidRDefault="00A92253">
            <w:r>
              <w:t>Hatice Başkonuş</w:t>
            </w:r>
          </w:p>
          <w:p w14:paraId="1B7CC688" w14:textId="512EE55A" w:rsidR="000E4E76" w:rsidRDefault="00A92253">
            <w:r>
              <w:t>Kutay Yeşilalan</w:t>
            </w:r>
          </w:p>
        </w:tc>
      </w:tr>
    </w:tbl>
    <w:p w14:paraId="4F2D68CB" w14:textId="77777777" w:rsidR="000E4E76" w:rsidRDefault="00A94AFB">
      <w:pPr>
        <w:pStyle w:val="balk1"/>
      </w:pPr>
      <w:r>
        <w:t>Durum Özeti</w:t>
      </w:r>
    </w:p>
    <w:p w14:paraId="1C1A2471" w14:textId="6B4DBE45" w:rsidR="000E4E76" w:rsidRDefault="00A92253">
      <w:r>
        <w:t>Discord Projesi, sistem bakımından orijinal Discord’un özellikleri tayin edilerek yapılmıştır. İki ana sistemi vardır; kişi-kişi ve oda-kişi.</w:t>
      </w:r>
      <w:r w:rsidR="009736C4">
        <w:t xml:space="preserve"> Bu sistemlerde bağlantı çakışması gerçekleşmemesi için mesajların iletildiği formları da birer server olarak tanımlayarak sistem oluşturulmuştur. </w:t>
      </w:r>
    </w:p>
    <w:p w14:paraId="31F4BDB9" w14:textId="77777777" w:rsidR="000E4E76" w:rsidRDefault="00A94AFB">
      <w:pPr>
        <w:pStyle w:val="balk1"/>
      </w:pPr>
      <w:r>
        <w:t>Projeye Genel Bakış</w:t>
      </w:r>
    </w:p>
    <w:tbl>
      <w:tblPr>
        <w:tblStyle w:val="DurumRaporuTablosu"/>
        <w:tblW w:w="5000" w:type="pct"/>
        <w:tblLook w:val="04A0" w:firstRow="1" w:lastRow="0" w:firstColumn="1" w:lastColumn="0" w:noHBand="0" w:noVBand="1"/>
      </w:tblPr>
      <w:tblGrid>
        <w:gridCol w:w="1968"/>
        <w:gridCol w:w="1829"/>
        <w:gridCol w:w="1821"/>
        <w:gridCol w:w="1823"/>
        <w:gridCol w:w="2306"/>
      </w:tblGrid>
      <w:tr w:rsidR="000E4E76" w14:paraId="70F1A5C2" w14:textId="77777777" w:rsidTr="002519AD">
        <w:trPr>
          <w:cnfStyle w:val="100000000000" w:firstRow="1" w:lastRow="0" w:firstColumn="0" w:lastColumn="0" w:oddVBand="0" w:evenVBand="0" w:oddHBand="0" w:evenHBand="0" w:firstRowFirstColumn="0" w:firstRowLastColumn="0" w:lastRowFirstColumn="0" w:lastRowLastColumn="0"/>
        </w:trPr>
        <w:tc>
          <w:tcPr>
            <w:tcW w:w="1010" w:type="pct"/>
          </w:tcPr>
          <w:p w14:paraId="151F1E4D" w14:textId="77777777" w:rsidR="000E4E76" w:rsidRDefault="00A94AFB">
            <w:r>
              <w:t>Görev</w:t>
            </w:r>
          </w:p>
        </w:tc>
        <w:tc>
          <w:tcPr>
            <w:tcW w:w="938" w:type="pct"/>
          </w:tcPr>
          <w:p w14:paraId="65DA3D5F" w14:textId="77777777" w:rsidR="000E4E76" w:rsidRDefault="00A94AFB" w:rsidP="002519AD">
            <w:pPr>
              <w:ind w:left="-17" w:right="-171"/>
            </w:pPr>
            <w:r>
              <w:t>Tamamlanan %</w:t>
            </w:r>
          </w:p>
        </w:tc>
        <w:tc>
          <w:tcPr>
            <w:tcW w:w="934" w:type="pct"/>
          </w:tcPr>
          <w:p w14:paraId="007157B5" w14:textId="77777777" w:rsidR="000E4E76" w:rsidRDefault="00A94AFB">
            <w:r>
              <w:t>Bitiş Tarihi</w:t>
            </w:r>
          </w:p>
        </w:tc>
        <w:tc>
          <w:tcPr>
            <w:tcW w:w="935" w:type="pct"/>
          </w:tcPr>
          <w:p w14:paraId="173E6757" w14:textId="77777777" w:rsidR="000E4E76" w:rsidRDefault="00A94AFB">
            <w:r>
              <w:t>Yürütücü</w:t>
            </w:r>
          </w:p>
        </w:tc>
        <w:tc>
          <w:tcPr>
            <w:tcW w:w="1183" w:type="pct"/>
          </w:tcPr>
          <w:p w14:paraId="500F2B01" w14:textId="77777777" w:rsidR="000E4E76" w:rsidRDefault="00A94AFB">
            <w:r>
              <w:t>Notlar</w:t>
            </w:r>
          </w:p>
        </w:tc>
      </w:tr>
      <w:tr w:rsidR="000E4E76" w14:paraId="48A9ECA3" w14:textId="77777777" w:rsidTr="002519AD">
        <w:tc>
          <w:tcPr>
            <w:tcW w:w="1010" w:type="pct"/>
          </w:tcPr>
          <w:p w14:paraId="0170E44A" w14:textId="3481C614" w:rsidR="000E4E76" w:rsidRDefault="00A92253">
            <w:r>
              <w:t>SQL-VeriTabanı</w:t>
            </w:r>
          </w:p>
        </w:tc>
        <w:tc>
          <w:tcPr>
            <w:tcW w:w="938" w:type="pct"/>
          </w:tcPr>
          <w:p w14:paraId="62F29212" w14:textId="2AADED23" w:rsidR="000E4E76" w:rsidRDefault="00A92253">
            <w:r>
              <w:t>%100</w:t>
            </w:r>
          </w:p>
        </w:tc>
        <w:tc>
          <w:tcPr>
            <w:tcW w:w="934" w:type="pct"/>
          </w:tcPr>
          <w:p w14:paraId="0EDA964F" w14:textId="2EF08601" w:rsidR="000E4E76" w:rsidRDefault="00FF0FE3">
            <w:r>
              <w:t>14.3.22</w:t>
            </w:r>
          </w:p>
        </w:tc>
        <w:tc>
          <w:tcPr>
            <w:tcW w:w="935" w:type="pct"/>
          </w:tcPr>
          <w:p w14:paraId="02DBB30D" w14:textId="77777777" w:rsidR="000E4E76" w:rsidRDefault="00FF0FE3">
            <w:r>
              <w:t>Hatice Başkonuş</w:t>
            </w:r>
          </w:p>
          <w:p w14:paraId="72C50480" w14:textId="56716BEF" w:rsidR="00D737A5" w:rsidRDefault="00D737A5">
            <w:r>
              <w:t>Beste Semiz</w:t>
            </w:r>
          </w:p>
        </w:tc>
        <w:tc>
          <w:tcPr>
            <w:tcW w:w="1183" w:type="pct"/>
          </w:tcPr>
          <w:p w14:paraId="0B4A9E5C" w14:textId="77777777" w:rsidR="000E4E76" w:rsidRDefault="000E4E76"/>
        </w:tc>
      </w:tr>
      <w:tr w:rsidR="000E4E76" w14:paraId="76CF84A7" w14:textId="77777777" w:rsidTr="002519AD">
        <w:tc>
          <w:tcPr>
            <w:tcW w:w="1010" w:type="pct"/>
          </w:tcPr>
          <w:p w14:paraId="39E8126A" w14:textId="7114A94A" w:rsidR="000E4E76" w:rsidRDefault="00FF0FE3">
            <w:r>
              <w:t xml:space="preserve">Tasarım </w:t>
            </w:r>
          </w:p>
        </w:tc>
        <w:tc>
          <w:tcPr>
            <w:tcW w:w="938" w:type="pct"/>
          </w:tcPr>
          <w:p w14:paraId="17174740" w14:textId="35C27C84" w:rsidR="000E4E76" w:rsidRDefault="00FF0FE3">
            <w:r>
              <w:t>%</w:t>
            </w:r>
            <w:r w:rsidR="007847A8">
              <w:t>100</w:t>
            </w:r>
          </w:p>
        </w:tc>
        <w:tc>
          <w:tcPr>
            <w:tcW w:w="934" w:type="pct"/>
          </w:tcPr>
          <w:p w14:paraId="73151473" w14:textId="4825207B" w:rsidR="000E4E76" w:rsidRDefault="007847A8">
            <w:r>
              <w:t>16.3.22</w:t>
            </w:r>
          </w:p>
        </w:tc>
        <w:tc>
          <w:tcPr>
            <w:tcW w:w="935" w:type="pct"/>
          </w:tcPr>
          <w:p w14:paraId="2FFF058D" w14:textId="77777777" w:rsidR="00FF0FE3" w:rsidRDefault="00FF0FE3">
            <w:r>
              <w:t>Beste Semiz</w:t>
            </w:r>
          </w:p>
          <w:p w14:paraId="0ABE7472" w14:textId="4A8A201E" w:rsidR="000E4E76" w:rsidRDefault="00FF0FE3">
            <w:r>
              <w:t>Kutay Yeşilalan</w:t>
            </w:r>
          </w:p>
        </w:tc>
        <w:tc>
          <w:tcPr>
            <w:tcW w:w="1183" w:type="pct"/>
          </w:tcPr>
          <w:p w14:paraId="4785E5D9" w14:textId="0E2ED1A1" w:rsidR="00FF0FE3" w:rsidRDefault="00FF0FE3"/>
        </w:tc>
      </w:tr>
      <w:tr w:rsidR="00FF0FE3" w14:paraId="78E650B4" w14:textId="77777777" w:rsidTr="002519AD">
        <w:tc>
          <w:tcPr>
            <w:tcW w:w="1010" w:type="pct"/>
          </w:tcPr>
          <w:p w14:paraId="1220FE2C" w14:textId="784EC519" w:rsidR="00FF0FE3" w:rsidRDefault="00FF0FE3" w:rsidP="00FF0FE3">
            <w:r>
              <w:t>Yazılım</w:t>
            </w:r>
          </w:p>
        </w:tc>
        <w:tc>
          <w:tcPr>
            <w:tcW w:w="938" w:type="pct"/>
          </w:tcPr>
          <w:p w14:paraId="16C38912" w14:textId="1E9AC57A" w:rsidR="00FF0FE3" w:rsidRDefault="00FF0FE3" w:rsidP="00FF0FE3">
            <w:r>
              <w:t>%100</w:t>
            </w:r>
          </w:p>
        </w:tc>
        <w:tc>
          <w:tcPr>
            <w:tcW w:w="934" w:type="pct"/>
          </w:tcPr>
          <w:p w14:paraId="666E3C06" w14:textId="61553A85" w:rsidR="00FF0FE3" w:rsidRDefault="00FF0FE3" w:rsidP="00FF0FE3">
            <w:r>
              <w:t>16.3.22</w:t>
            </w:r>
          </w:p>
        </w:tc>
        <w:tc>
          <w:tcPr>
            <w:tcW w:w="935" w:type="pct"/>
          </w:tcPr>
          <w:p w14:paraId="61D967FF" w14:textId="77777777" w:rsidR="00FF0FE3" w:rsidRDefault="00FF0FE3" w:rsidP="00FF0FE3">
            <w:r>
              <w:t>Hatice Başkonuş Beste Semiz</w:t>
            </w:r>
          </w:p>
          <w:p w14:paraId="2E018CC5" w14:textId="6BACDE4F" w:rsidR="00FF0FE3" w:rsidRDefault="00FF0FE3" w:rsidP="00FF0FE3">
            <w:r>
              <w:t>Kutay Yeşilalan</w:t>
            </w:r>
          </w:p>
        </w:tc>
        <w:tc>
          <w:tcPr>
            <w:tcW w:w="1183" w:type="pct"/>
          </w:tcPr>
          <w:p w14:paraId="0C822C33" w14:textId="77777777" w:rsidR="00FF0FE3" w:rsidRDefault="00FF0FE3" w:rsidP="00FF0FE3"/>
        </w:tc>
      </w:tr>
    </w:tbl>
    <w:p w14:paraId="36B301BA" w14:textId="72106460" w:rsidR="000E4E76" w:rsidRDefault="007847A8">
      <w:pPr>
        <w:pStyle w:val="balk1"/>
      </w:pPr>
      <w:r>
        <w:t>PROJE BÖLÜMLERİ</w:t>
      </w:r>
    </w:p>
    <w:tbl>
      <w:tblPr>
        <w:tblStyle w:val="DurumRaporuTablosu"/>
        <w:tblW w:w="4950" w:type="pct"/>
        <w:tblLook w:val="04A0" w:firstRow="1" w:lastRow="0" w:firstColumn="1" w:lastColumn="0" w:noHBand="0" w:noVBand="1"/>
      </w:tblPr>
      <w:tblGrid>
        <w:gridCol w:w="2340"/>
        <w:gridCol w:w="3332"/>
        <w:gridCol w:w="427"/>
        <w:gridCol w:w="847"/>
        <w:gridCol w:w="2208"/>
        <w:gridCol w:w="203"/>
        <w:gridCol w:w="293"/>
      </w:tblGrid>
      <w:tr w:rsidR="005B7773" w14:paraId="2C5C2DB0" w14:textId="77777777" w:rsidTr="005B7773">
        <w:trPr>
          <w:gridAfter w:val="2"/>
          <w:cnfStyle w:val="100000000000" w:firstRow="1" w:lastRow="0" w:firstColumn="0" w:lastColumn="0" w:oddVBand="0" w:evenVBand="0" w:oddHBand="0" w:evenHBand="0" w:firstRowFirstColumn="0" w:firstRowLastColumn="0" w:lastRowFirstColumn="0" w:lastRowLastColumn="0"/>
          <w:wAfter w:w="257" w:type="pct"/>
        </w:trPr>
        <w:tc>
          <w:tcPr>
            <w:tcW w:w="1212" w:type="pct"/>
          </w:tcPr>
          <w:p w14:paraId="0C560BA0" w14:textId="77777777" w:rsidR="005B7773" w:rsidRDefault="005B7773">
            <w:r>
              <w:t>Kategori</w:t>
            </w:r>
          </w:p>
        </w:tc>
        <w:tc>
          <w:tcPr>
            <w:tcW w:w="1726" w:type="pct"/>
          </w:tcPr>
          <w:p w14:paraId="5C089E70" w14:textId="4964F4F6" w:rsidR="005B7773" w:rsidRDefault="005B7773">
            <w:r>
              <w:t>çALIŞAN kİŞİLER</w:t>
            </w:r>
          </w:p>
        </w:tc>
        <w:tc>
          <w:tcPr>
            <w:tcW w:w="660" w:type="pct"/>
            <w:gridSpan w:val="2"/>
          </w:tcPr>
          <w:p w14:paraId="5EFB9673" w14:textId="20A435B2" w:rsidR="005B7773" w:rsidRDefault="005B7773"/>
        </w:tc>
        <w:tc>
          <w:tcPr>
            <w:tcW w:w="1144" w:type="pct"/>
          </w:tcPr>
          <w:p w14:paraId="74C7B448" w14:textId="04C86D66" w:rsidR="005B7773" w:rsidRDefault="005B7773">
            <w:r>
              <w:t>işlev</w:t>
            </w:r>
          </w:p>
        </w:tc>
      </w:tr>
      <w:tr w:rsidR="005B7773" w14:paraId="095C13A8" w14:textId="77777777" w:rsidTr="005B7773">
        <w:tc>
          <w:tcPr>
            <w:tcW w:w="1212" w:type="pct"/>
          </w:tcPr>
          <w:p w14:paraId="73BDF953" w14:textId="76225091" w:rsidR="005B7773" w:rsidRDefault="005B7773">
            <w:r>
              <w:t>KAYIT</w:t>
            </w:r>
          </w:p>
          <w:p w14:paraId="67517268" w14:textId="7D77B093" w:rsidR="005B7773" w:rsidRDefault="005B7773"/>
        </w:tc>
        <w:tc>
          <w:tcPr>
            <w:tcW w:w="1726" w:type="pct"/>
          </w:tcPr>
          <w:p w14:paraId="46528199" w14:textId="77777777" w:rsidR="000E4E76" w:rsidRDefault="005B7773">
            <w:r>
              <w:t>Beste Semiz</w:t>
            </w:r>
          </w:p>
          <w:p w14:paraId="3A9EE5D6" w14:textId="5BE14335" w:rsidR="005B7773" w:rsidRDefault="005B7773">
            <w:r>
              <w:t>Kutay Yeşilalan</w:t>
            </w:r>
          </w:p>
        </w:tc>
        <w:tc>
          <w:tcPr>
            <w:tcW w:w="221" w:type="pct"/>
          </w:tcPr>
          <w:p w14:paraId="7CE4055A" w14:textId="77777777" w:rsidR="000E4E76" w:rsidRDefault="000E4E76"/>
        </w:tc>
        <w:tc>
          <w:tcPr>
            <w:tcW w:w="1688" w:type="pct"/>
            <w:gridSpan w:val="3"/>
          </w:tcPr>
          <w:p w14:paraId="52AE39E4" w14:textId="22E8E48C" w:rsidR="00275EA7" w:rsidRDefault="00683E19" w:rsidP="005B46B1">
            <w:pPr>
              <w:jc w:val="both"/>
            </w:pPr>
            <w:r>
              <w:t>Sisteme dışarıdan kullanıcının atadığı Kullanıcı Adı ve Şifre kısımları, bilgisayarın Ip Adresinin bilgisayardan çekerek atandığı kısım ve rastgele olarak Port numaralarının -hep açık olan portlardan arınmış hali ile- atandığı kısımlardan oluşmaktadır. Kayıt Ol butonuna basıldığı taktirde bu dört veri tabanına otomatikman eklenmektedir.</w:t>
            </w:r>
            <w:r w:rsidR="00F12345">
              <w:t xml:space="preserve"> Eklenen her kullanıcının yetki derecesi ‘Uye’dir.</w:t>
            </w:r>
          </w:p>
        </w:tc>
        <w:tc>
          <w:tcPr>
            <w:tcW w:w="152" w:type="pct"/>
          </w:tcPr>
          <w:p w14:paraId="00EFC4C3" w14:textId="77777777" w:rsidR="000E4E76" w:rsidRDefault="000E4E76"/>
        </w:tc>
      </w:tr>
      <w:tr w:rsidR="005B7773" w14:paraId="7EE5D941" w14:textId="77777777" w:rsidTr="005B7773">
        <w:tc>
          <w:tcPr>
            <w:tcW w:w="1212" w:type="pct"/>
          </w:tcPr>
          <w:p w14:paraId="2C6ACAF5" w14:textId="39A044AA" w:rsidR="000E4E76" w:rsidRDefault="009736C4">
            <w:r>
              <w:t>GİRİŞ</w:t>
            </w:r>
          </w:p>
        </w:tc>
        <w:tc>
          <w:tcPr>
            <w:tcW w:w="1726" w:type="pct"/>
          </w:tcPr>
          <w:p w14:paraId="4EF6F68E" w14:textId="77777777" w:rsidR="00F12345" w:rsidRDefault="00F12345" w:rsidP="00F12345">
            <w:r>
              <w:t>Beste Semiz</w:t>
            </w:r>
          </w:p>
          <w:p w14:paraId="735D8D6F" w14:textId="77777777" w:rsidR="00F12345" w:rsidRDefault="00F12345" w:rsidP="00F12345">
            <w:r>
              <w:t>Hatice Başkonuş</w:t>
            </w:r>
          </w:p>
          <w:p w14:paraId="17F8DD74" w14:textId="6707D215" w:rsidR="000E4E76" w:rsidRDefault="00F12345" w:rsidP="00F12345">
            <w:r>
              <w:t>Kutay Yeşilalan</w:t>
            </w:r>
          </w:p>
        </w:tc>
        <w:tc>
          <w:tcPr>
            <w:tcW w:w="221" w:type="pct"/>
          </w:tcPr>
          <w:p w14:paraId="41546F10" w14:textId="77777777" w:rsidR="000E4E76" w:rsidRDefault="000E4E76"/>
        </w:tc>
        <w:tc>
          <w:tcPr>
            <w:tcW w:w="1688" w:type="pct"/>
            <w:gridSpan w:val="3"/>
          </w:tcPr>
          <w:p w14:paraId="766472B6" w14:textId="77777777" w:rsidR="000E4E76" w:rsidRDefault="00683E19">
            <w:r>
              <w:t xml:space="preserve">Veri tabanına eklenmiş olan kullanıcı verilerinin giriş formundaki Kullanıcı Adı ve Şifre kısmından girilen verilerle </w:t>
            </w:r>
            <w:r>
              <w:lastRenderedPageBreak/>
              <w:t xml:space="preserve">eşleşmesi durumunda </w:t>
            </w:r>
            <w:r w:rsidR="000149D6">
              <w:t>girişin onaylanması, serverın başlatılmasını sağlamaktadır. Ayriyeten arka planda eğer girilen Ip Adresi bir önceki Ip adresiyle eşleşmiyorsa -yani farklı bir cihazdan girilmiş ise- otomatikman kendisini yenileyecektir.</w:t>
            </w:r>
          </w:p>
          <w:p w14:paraId="1AA813AF" w14:textId="77777777" w:rsidR="000149D6" w:rsidRDefault="000149D6"/>
          <w:p w14:paraId="5F3598AF" w14:textId="5B3B5720" w:rsidR="003756EA" w:rsidRDefault="000149D6">
            <w:r>
              <w:t>Giriş yapıldığı taktirde kullanıcıya ait kişiler, odalar ve tüm kullanıcılar ve odalar listboxlara veri tabanından çekilerek direkt olarak doldurulacaktır</w:t>
            </w:r>
            <w:r w:rsidR="003756EA">
              <w:t xml:space="preserve"> ve giriş butonu ve textboxlar ulaşımı kapatılıp çıkış butonu aktifleştirilecektir.</w:t>
            </w:r>
          </w:p>
        </w:tc>
        <w:tc>
          <w:tcPr>
            <w:tcW w:w="152" w:type="pct"/>
          </w:tcPr>
          <w:p w14:paraId="262F47E5" w14:textId="77777777" w:rsidR="000E4E76" w:rsidRDefault="000E4E76"/>
        </w:tc>
      </w:tr>
      <w:tr w:rsidR="005B7773" w14:paraId="08780275" w14:textId="77777777" w:rsidTr="005B7773">
        <w:tc>
          <w:tcPr>
            <w:tcW w:w="1212" w:type="pct"/>
          </w:tcPr>
          <w:p w14:paraId="005A91B6" w14:textId="77777777" w:rsidR="00683E19" w:rsidRDefault="009736C4">
            <w:r>
              <w:t>ARKADAŞ EKLE/</w:t>
            </w:r>
          </w:p>
          <w:p w14:paraId="52CC943D" w14:textId="03F4E82B" w:rsidR="000E4E76" w:rsidRDefault="00683E19">
            <w:r>
              <w:t xml:space="preserve">ARKADAŞ </w:t>
            </w:r>
            <w:r w:rsidR="009736C4">
              <w:t>SİL</w:t>
            </w:r>
          </w:p>
        </w:tc>
        <w:tc>
          <w:tcPr>
            <w:tcW w:w="1726" w:type="pct"/>
          </w:tcPr>
          <w:p w14:paraId="32136C16" w14:textId="77777777" w:rsidR="00F12345" w:rsidRDefault="00F12345" w:rsidP="00F12345">
            <w:r>
              <w:t>Beste Semiz</w:t>
            </w:r>
          </w:p>
          <w:p w14:paraId="2E265685" w14:textId="77777777" w:rsidR="00F12345" w:rsidRDefault="00F12345" w:rsidP="00F12345">
            <w:r>
              <w:t>Hatice Başkonuş</w:t>
            </w:r>
          </w:p>
          <w:p w14:paraId="0D5FCB4B" w14:textId="0FD1ED95" w:rsidR="000E4E76" w:rsidRDefault="00F12345" w:rsidP="00F12345">
            <w:r>
              <w:t>Kutay Yeşilalan</w:t>
            </w:r>
          </w:p>
        </w:tc>
        <w:tc>
          <w:tcPr>
            <w:tcW w:w="221" w:type="pct"/>
          </w:tcPr>
          <w:p w14:paraId="2F06BBA3" w14:textId="77777777" w:rsidR="000E4E76" w:rsidRDefault="000E4E76"/>
        </w:tc>
        <w:tc>
          <w:tcPr>
            <w:tcW w:w="1688" w:type="pct"/>
            <w:gridSpan w:val="3"/>
          </w:tcPr>
          <w:p w14:paraId="637D708D" w14:textId="77777777" w:rsidR="000149D6" w:rsidRDefault="000149D6">
            <w:r>
              <w:t>Kullanıcıların birbirleri ile konuşmasını sağlamak için öncelikle arkadaş olmaları gerekmektedir.</w:t>
            </w:r>
          </w:p>
          <w:p w14:paraId="4F06863F" w14:textId="77777777" w:rsidR="000149D6" w:rsidRDefault="000149D6"/>
          <w:p w14:paraId="56DDBB94" w14:textId="4D21EE37" w:rsidR="00D90E4E" w:rsidRDefault="000149D6">
            <w:r>
              <w:t>Kullanıcılar listesinden seçilen kullanıcıy</w:t>
            </w:r>
            <w:r w:rsidR="00D90E4E">
              <w:t xml:space="preserve">la </w:t>
            </w:r>
            <w:r>
              <w:t xml:space="preserve">‘Arkadaş Ekle’ butonuna basarak arka plandaki prosedür yardımıyla birbirlerine entegre </w:t>
            </w:r>
            <w:r w:rsidR="00D90E4E">
              <w:t xml:space="preserve">edilir. </w:t>
            </w:r>
          </w:p>
          <w:p w14:paraId="15875010" w14:textId="77777777" w:rsidR="00275063" w:rsidRDefault="00275063"/>
          <w:p w14:paraId="30592951" w14:textId="7F35FE45" w:rsidR="00275063" w:rsidRDefault="00275063">
            <w:r>
              <w:t>Eğer kullanıcılar daha fazla sohbet etmeyecekse veya arkadaşlıklarını bitirmek istiyorlarsa bunu da ‘Arkadaş Sil’ butonuna basarak sağlamaktadır.</w:t>
            </w:r>
          </w:p>
        </w:tc>
        <w:tc>
          <w:tcPr>
            <w:tcW w:w="152" w:type="pct"/>
          </w:tcPr>
          <w:p w14:paraId="6792DEBE" w14:textId="77777777" w:rsidR="000E4E76" w:rsidRDefault="000E4E76"/>
        </w:tc>
      </w:tr>
      <w:tr w:rsidR="009736C4" w14:paraId="6EC370B6" w14:textId="77777777" w:rsidTr="005B7773">
        <w:tc>
          <w:tcPr>
            <w:tcW w:w="1212" w:type="pct"/>
          </w:tcPr>
          <w:p w14:paraId="3001D7F6" w14:textId="76E46616" w:rsidR="009736C4" w:rsidRDefault="009736C4">
            <w:r>
              <w:t>ARKADAŞ SOHBET</w:t>
            </w:r>
          </w:p>
        </w:tc>
        <w:tc>
          <w:tcPr>
            <w:tcW w:w="1726" w:type="pct"/>
          </w:tcPr>
          <w:p w14:paraId="039428A0" w14:textId="77777777" w:rsidR="00F12345" w:rsidRDefault="00F12345" w:rsidP="00F12345">
            <w:r>
              <w:t>Beste Semiz</w:t>
            </w:r>
          </w:p>
          <w:p w14:paraId="65E73E24" w14:textId="77777777" w:rsidR="00F12345" w:rsidRDefault="00F12345" w:rsidP="00F12345">
            <w:r>
              <w:t>Hatice Başkonuş</w:t>
            </w:r>
          </w:p>
          <w:p w14:paraId="51C6C758" w14:textId="7347D7DF" w:rsidR="009736C4" w:rsidRDefault="00F12345" w:rsidP="00F12345">
            <w:r>
              <w:t>Kutay Yeşilalan</w:t>
            </w:r>
          </w:p>
        </w:tc>
        <w:tc>
          <w:tcPr>
            <w:tcW w:w="221" w:type="pct"/>
          </w:tcPr>
          <w:p w14:paraId="51DA56AE" w14:textId="77777777" w:rsidR="009736C4" w:rsidRDefault="009736C4"/>
        </w:tc>
        <w:tc>
          <w:tcPr>
            <w:tcW w:w="1688" w:type="pct"/>
            <w:gridSpan w:val="3"/>
          </w:tcPr>
          <w:p w14:paraId="4DA45D4D" w14:textId="77777777" w:rsidR="00D90E4E" w:rsidRDefault="00D90E4E" w:rsidP="00D90E4E">
            <w:r>
              <w:t>Her kurulan arkadaşlık için bir Port numarası atanır bu sayede birbirleriyle konuşmalarında senkronizasyon sağlanarak bağlantı çakışması engellenmektedir. Bu arkadaş portundan yazılan mesajlar veri tabanındaki ‘Mesajlar’ bölümüne otomatikman kaydedilir ve eski mesajlar her açılışta geri getirilir.</w:t>
            </w:r>
          </w:p>
          <w:p w14:paraId="359C246C" w14:textId="77777777" w:rsidR="00D90E4E" w:rsidRDefault="00D90E4E" w:rsidP="00D90E4E"/>
          <w:p w14:paraId="403C37A3" w14:textId="234984F4" w:rsidR="009736C4" w:rsidRDefault="00D90E4E" w:rsidP="00D90E4E">
            <w:r>
              <w:t xml:space="preserve">Timer sayesindeyse bu sistem ayarlanan saniye sürecinde kendini </w:t>
            </w:r>
            <w:r>
              <w:t>yenileyerek</w:t>
            </w:r>
            <w:r>
              <w:t xml:space="preserve"> mesajların dinamik kalması sağlanmaktadır.</w:t>
            </w:r>
          </w:p>
        </w:tc>
        <w:tc>
          <w:tcPr>
            <w:tcW w:w="152" w:type="pct"/>
          </w:tcPr>
          <w:p w14:paraId="612F4DAB" w14:textId="77777777" w:rsidR="009736C4" w:rsidRDefault="009736C4"/>
        </w:tc>
      </w:tr>
      <w:tr w:rsidR="00275EA7" w14:paraId="3796D6EA" w14:textId="77777777" w:rsidTr="005B7773">
        <w:tc>
          <w:tcPr>
            <w:tcW w:w="1212" w:type="pct"/>
          </w:tcPr>
          <w:p w14:paraId="6892F844" w14:textId="77777777" w:rsidR="00683E19" w:rsidRDefault="009736C4">
            <w:r>
              <w:t>ODA EKLE/</w:t>
            </w:r>
          </w:p>
          <w:p w14:paraId="4DA9E703" w14:textId="1811F0CA" w:rsidR="00275EA7" w:rsidRDefault="00683E19">
            <w:r>
              <w:t xml:space="preserve">ODA </w:t>
            </w:r>
            <w:r w:rsidR="009736C4">
              <w:t>SİL</w:t>
            </w:r>
          </w:p>
        </w:tc>
        <w:tc>
          <w:tcPr>
            <w:tcW w:w="1726" w:type="pct"/>
          </w:tcPr>
          <w:p w14:paraId="537B4ECC" w14:textId="77777777" w:rsidR="00F12345" w:rsidRDefault="00F12345" w:rsidP="00F12345">
            <w:r>
              <w:t>Beste Semiz</w:t>
            </w:r>
          </w:p>
          <w:p w14:paraId="3C8ACF5C" w14:textId="77777777" w:rsidR="00F12345" w:rsidRDefault="00F12345" w:rsidP="00F12345">
            <w:r>
              <w:t>Hatice Başkonuş</w:t>
            </w:r>
          </w:p>
          <w:p w14:paraId="0A1040D9" w14:textId="3441E1CD" w:rsidR="00F12345" w:rsidRDefault="00F12345" w:rsidP="00F12345">
            <w:r>
              <w:t>Kutay Yeşilalan</w:t>
            </w:r>
          </w:p>
        </w:tc>
        <w:tc>
          <w:tcPr>
            <w:tcW w:w="221" w:type="pct"/>
          </w:tcPr>
          <w:p w14:paraId="2C9487BF" w14:textId="77777777" w:rsidR="00275EA7" w:rsidRDefault="00275EA7"/>
        </w:tc>
        <w:tc>
          <w:tcPr>
            <w:tcW w:w="1688" w:type="pct"/>
            <w:gridSpan w:val="3"/>
          </w:tcPr>
          <w:p w14:paraId="161D2534" w14:textId="14B4A32C" w:rsidR="00275EA7" w:rsidRDefault="00D90E4E">
            <w:r>
              <w:t>Çoklu kullanıcıların tek bir server üzerinden konuşmasını sağlayan sitemdir.</w:t>
            </w:r>
            <w:r w:rsidR="00275063">
              <w:t xml:space="preserve"> Bunun için öncelikle giriş yapan kullanıcı bir oda kurmalıdır. ‘Oda Ekle’ butonuna basarak arka plandaki prosedürü çalıştırır ve kuran kullanıcı veri tabanındaki OdaKisi tablosuna yetkisi ‘Yönetici’ olarak değişerek otomatikman </w:t>
            </w:r>
            <w:r w:rsidR="00275063">
              <w:lastRenderedPageBreak/>
              <w:t>eklenmektedir.</w:t>
            </w:r>
            <w:r w:rsidR="00B728AE">
              <w:t xml:space="preserve"> Eklenen her oda genel bir yapıya sahiptir.</w:t>
            </w:r>
          </w:p>
          <w:p w14:paraId="7C9B4AF7" w14:textId="77777777" w:rsidR="00275063" w:rsidRDefault="00275063"/>
          <w:p w14:paraId="592865BB" w14:textId="1D68B698" w:rsidR="00275063" w:rsidRDefault="00275063">
            <w:r>
              <w:t>Eğer kullanıcıların oda ile işi bitmiş ise ve silinmek istiyorsa ‘Oda Sil’ butonuna basarak Oda silinir ve tetikleyicilerin sayesinde oda silinince odadaki kişilerin OdaKisi tablosundan oda ile bağlantısının olduğu veriler silinir</w:t>
            </w:r>
            <w:r w:rsidR="00F12345">
              <w:t>.</w:t>
            </w:r>
          </w:p>
        </w:tc>
        <w:tc>
          <w:tcPr>
            <w:tcW w:w="152" w:type="pct"/>
          </w:tcPr>
          <w:p w14:paraId="7DD38B60" w14:textId="77777777" w:rsidR="00275EA7" w:rsidRDefault="00275EA7"/>
        </w:tc>
      </w:tr>
      <w:tr w:rsidR="00683E19" w14:paraId="486A3F21" w14:textId="77777777" w:rsidTr="005B7773">
        <w:tc>
          <w:tcPr>
            <w:tcW w:w="1212" w:type="pct"/>
          </w:tcPr>
          <w:p w14:paraId="0E72E628" w14:textId="77777777" w:rsidR="00683E19" w:rsidRDefault="00683E19">
            <w:r>
              <w:t>ODAYA EKLE/</w:t>
            </w:r>
          </w:p>
          <w:p w14:paraId="3DB3A3AD" w14:textId="3B9450D2" w:rsidR="00683E19" w:rsidRDefault="00683E19">
            <w:r>
              <w:t>ODADAN ÇIKAR</w:t>
            </w:r>
          </w:p>
        </w:tc>
        <w:tc>
          <w:tcPr>
            <w:tcW w:w="1726" w:type="pct"/>
          </w:tcPr>
          <w:p w14:paraId="7A0DF1A3" w14:textId="77777777" w:rsidR="00F12345" w:rsidRDefault="00F12345" w:rsidP="00F12345">
            <w:r>
              <w:t>Beste Semiz</w:t>
            </w:r>
          </w:p>
          <w:p w14:paraId="03FC0224" w14:textId="77777777" w:rsidR="00F12345" w:rsidRDefault="00F12345" w:rsidP="00F12345">
            <w:r>
              <w:t>Hatice Başkonuş</w:t>
            </w:r>
          </w:p>
          <w:p w14:paraId="2F9AF78B" w14:textId="75EABF5F" w:rsidR="00683E19" w:rsidRDefault="00F12345" w:rsidP="00F12345">
            <w:r>
              <w:t>Kutay Yeşilalan</w:t>
            </w:r>
          </w:p>
        </w:tc>
        <w:tc>
          <w:tcPr>
            <w:tcW w:w="221" w:type="pct"/>
          </w:tcPr>
          <w:p w14:paraId="67176536" w14:textId="77777777" w:rsidR="00683E19" w:rsidRDefault="00683E19"/>
        </w:tc>
        <w:tc>
          <w:tcPr>
            <w:tcW w:w="1688" w:type="pct"/>
            <w:gridSpan w:val="3"/>
          </w:tcPr>
          <w:p w14:paraId="219A3F82" w14:textId="17C93E9C" w:rsidR="00683E19" w:rsidRDefault="00F12345">
            <w:r>
              <w:t>Kurucu kullanıcı, odaya birini eklemek istiyorsa eklenecek kişiler kurucunun arkadaşı yani kişiler listesindekilerden olmalıdır. Öncelikle eklemek istediği odayı sonra kişilerindeki kullanıcıyı seçerek ‘Oda</w:t>
            </w:r>
            <w:r w:rsidR="00B728AE">
              <w:t>ya</w:t>
            </w:r>
            <w:r>
              <w:t xml:space="preserve"> Ekle’ butonuna basarak işlemi tamamlamaktadır.</w:t>
            </w:r>
          </w:p>
          <w:p w14:paraId="03365671" w14:textId="77777777" w:rsidR="00F12345" w:rsidRDefault="00F12345"/>
          <w:p w14:paraId="0792C108" w14:textId="4CC49DA6" w:rsidR="00F12345" w:rsidRDefault="00F12345">
            <w:r>
              <w:t xml:space="preserve">Eğer kurucu odaya yanlışlıkla aldığı veya istemediği bir kullanıcıyı çıkarmak istiyorsa </w:t>
            </w:r>
            <w:r w:rsidR="00B728AE">
              <w:t>‘Odadan Çıkar’ butonuna basarak seçtiği kullanıcıyla odanın ilişkisini kesmektedir.</w:t>
            </w:r>
          </w:p>
        </w:tc>
        <w:tc>
          <w:tcPr>
            <w:tcW w:w="152" w:type="pct"/>
          </w:tcPr>
          <w:p w14:paraId="2403FF6A" w14:textId="77777777" w:rsidR="00683E19" w:rsidRDefault="00683E19"/>
        </w:tc>
      </w:tr>
      <w:tr w:rsidR="009736C4" w14:paraId="20EA0378" w14:textId="77777777" w:rsidTr="005B7773">
        <w:tc>
          <w:tcPr>
            <w:tcW w:w="1212" w:type="pct"/>
          </w:tcPr>
          <w:p w14:paraId="72B5C925" w14:textId="77777777" w:rsidR="009736C4" w:rsidRDefault="009736C4">
            <w:r>
              <w:t>ODAYA KATIL/</w:t>
            </w:r>
          </w:p>
          <w:p w14:paraId="1FBC2A9A" w14:textId="7B6F2A46" w:rsidR="009736C4" w:rsidRDefault="009736C4">
            <w:r>
              <w:t>ODADAN AYRIL</w:t>
            </w:r>
          </w:p>
        </w:tc>
        <w:tc>
          <w:tcPr>
            <w:tcW w:w="1726" w:type="pct"/>
          </w:tcPr>
          <w:p w14:paraId="49BC845D" w14:textId="77777777" w:rsidR="00F12345" w:rsidRDefault="00F12345" w:rsidP="00F12345">
            <w:r>
              <w:t>Beste Semiz</w:t>
            </w:r>
          </w:p>
          <w:p w14:paraId="602ED081" w14:textId="77777777" w:rsidR="00F12345" w:rsidRDefault="00F12345" w:rsidP="00F12345">
            <w:r>
              <w:t>Hatice Başkonuş</w:t>
            </w:r>
          </w:p>
          <w:p w14:paraId="10BB1C75" w14:textId="7F01D434" w:rsidR="009736C4" w:rsidRDefault="00F12345" w:rsidP="00F12345">
            <w:r>
              <w:t>Kutay Yeşilalan</w:t>
            </w:r>
          </w:p>
        </w:tc>
        <w:tc>
          <w:tcPr>
            <w:tcW w:w="221" w:type="pct"/>
          </w:tcPr>
          <w:p w14:paraId="753F650E" w14:textId="77777777" w:rsidR="009736C4" w:rsidRDefault="009736C4"/>
        </w:tc>
        <w:tc>
          <w:tcPr>
            <w:tcW w:w="1688" w:type="pct"/>
            <w:gridSpan w:val="3"/>
          </w:tcPr>
          <w:p w14:paraId="126C0E00" w14:textId="77777777" w:rsidR="009736C4" w:rsidRDefault="00B728AE">
            <w:r>
              <w:t>Kurulan odalar genel bir yapıya sahip olduğundan kullanıcılar kendilerinin kurucu olmadığı odalara katılabilmektedir. Bunun için ‘Odaya Katıl’ butonuna basıp arka planda prosedür çalışmaktadırlar.</w:t>
            </w:r>
          </w:p>
          <w:p w14:paraId="03B419E1" w14:textId="77777777" w:rsidR="00B728AE" w:rsidRDefault="00B728AE"/>
          <w:p w14:paraId="1C14BEE7" w14:textId="38017E08" w:rsidR="00B728AE" w:rsidRDefault="00B728AE">
            <w:r>
              <w:t>Eğer kullanıcı girdiği odada bulunmak istemiyorsa ‘Odadan Ayrıl’ butonuyla oda ile ilişkisini kendiliğinden kesecektir. Bu durumda sadece OdaKisi tablosundan çıktığı oda ile kullanıcının ortak verisi silinecektir</w:t>
            </w:r>
          </w:p>
        </w:tc>
        <w:tc>
          <w:tcPr>
            <w:tcW w:w="152" w:type="pct"/>
          </w:tcPr>
          <w:p w14:paraId="62EC5E49" w14:textId="77777777" w:rsidR="009736C4" w:rsidRDefault="009736C4"/>
        </w:tc>
      </w:tr>
      <w:tr w:rsidR="00B728AE" w14:paraId="69609316" w14:textId="77777777" w:rsidTr="005B7773">
        <w:tc>
          <w:tcPr>
            <w:tcW w:w="1212" w:type="pct"/>
          </w:tcPr>
          <w:p w14:paraId="199DA313" w14:textId="3807A356" w:rsidR="00B728AE" w:rsidRDefault="00B728AE" w:rsidP="00B728AE">
            <w:r>
              <w:t>ODA SOHBET</w:t>
            </w:r>
          </w:p>
        </w:tc>
        <w:tc>
          <w:tcPr>
            <w:tcW w:w="1726" w:type="pct"/>
          </w:tcPr>
          <w:p w14:paraId="0436CBF3" w14:textId="77777777" w:rsidR="00B728AE" w:rsidRDefault="00B728AE" w:rsidP="00B728AE">
            <w:r>
              <w:t>Beste Semiz</w:t>
            </w:r>
          </w:p>
          <w:p w14:paraId="453AE2E6" w14:textId="77777777" w:rsidR="00B728AE" w:rsidRDefault="00B728AE" w:rsidP="00B728AE">
            <w:r>
              <w:t>Hatice Başkonuş</w:t>
            </w:r>
          </w:p>
          <w:p w14:paraId="4F85C8B3" w14:textId="7F1F5F2D" w:rsidR="00B728AE" w:rsidRDefault="00B728AE" w:rsidP="00B728AE">
            <w:r>
              <w:t>Kutay Yeşilalan</w:t>
            </w:r>
          </w:p>
        </w:tc>
        <w:tc>
          <w:tcPr>
            <w:tcW w:w="221" w:type="pct"/>
          </w:tcPr>
          <w:p w14:paraId="5A7148BA" w14:textId="77777777" w:rsidR="00B728AE" w:rsidRDefault="00B728AE" w:rsidP="00B728AE"/>
        </w:tc>
        <w:tc>
          <w:tcPr>
            <w:tcW w:w="1688" w:type="pct"/>
            <w:gridSpan w:val="3"/>
          </w:tcPr>
          <w:p w14:paraId="54CB8E08" w14:textId="233C7663" w:rsidR="003756EA" w:rsidRDefault="003756EA" w:rsidP="00B728AE">
            <w:r>
              <w:t>Konuşma yapılmak istenen odanın üstüne çift tık</w:t>
            </w:r>
            <w:r w:rsidR="00ED2EB3">
              <w:t>layarak oda sohbet penceresi açılmaktadır. Aynı zamanda bu sayede odadaki kişiler listesine oda ile ilişkisi olan kullanıcılar li</w:t>
            </w:r>
            <w:r w:rsidR="0013436E">
              <w:t>s</w:t>
            </w:r>
            <w:r w:rsidR="00ED2EB3">
              <w:t>telenmektedir.</w:t>
            </w:r>
          </w:p>
          <w:p w14:paraId="556BEBC3" w14:textId="77777777" w:rsidR="003756EA" w:rsidRDefault="003756EA" w:rsidP="00B728AE"/>
          <w:p w14:paraId="6F58DAF8" w14:textId="5DA3178E" w:rsidR="00B728AE" w:rsidRDefault="00B728AE" w:rsidP="00B728AE">
            <w:r>
              <w:t xml:space="preserve">Her kurulan </w:t>
            </w:r>
            <w:r>
              <w:t>oda</w:t>
            </w:r>
            <w:r>
              <w:t xml:space="preserve"> için bir Port numarası atanır bu sayede birbirleriyle konuşmalarında senkronizasyon sağlanarak bağlantı çakışması engellenmektedir. Bu </w:t>
            </w:r>
            <w:r w:rsidR="003756EA">
              <w:t>oda</w:t>
            </w:r>
            <w:r>
              <w:t xml:space="preserve"> portundan yazılan mesajlar veri tabanındaki ‘Mesajlar’ bölümüne otomatikman kaydedilir ve eski mesajlar her açılışta geri getirilir.</w:t>
            </w:r>
          </w:p>
          <w:p w14:paraId="3ED544B2" w14:textId="77777777" w:rsidR="00B728AE" w:rsidRDefault="00B728AE" w:rsidP="00B728AE"/>
          <w:p w14:paraId="46FFEF45" w14:textId="16B9411A" w:rsidR="00B728AE" w:rsidRDefault="00B728AE" w:rsidP="00B728AE">
            <w:r>
              <w:lastRenderedPageBreak/>
              <w:t>Timer sayesindeyse bu sistem ayarlanan saniye sürecinde kendini yenileyerek mesajların dinamik kalması sağlanmaktadır.</w:t>
            </w:r>
          </w:p>
        </w:tc>
        <w:tc>
          <w:tcPr>
            <w:tcW w:w="152" w:type="pct"/>
          </w:tcPr>
          <w:p w14:paraId="638B12E4" w14:textId="77777777" w:rsidR="00B728AE" w:rsidRDefault="00B728AE" w:rsidP="00B728AE"/>
        </w:tc>
      </w:tr>
      <w:tr w:rsidR="00B728AE" w14:paraId="4F2CB5FF" w14:textId="77777777" w:rsidTr="005B7773">
        <w:tc>
          <w:tcPr>
            <w:tcW w:w="1212" w:type="pct"/>
          </w:tcPr>
          <w:p w14:paraId="1A804FA2" w14:textId="1C6CADDB" w:rsidR="00B728AE" w:rsidRDefault="00B728AE" w:rsidP="00B728AE">
            <w:r>
              <w:t>ÇIKIŞ</w:t>
            </w:r>
          </w:p>
        </w:tc>
        <w:tc>
          <w:tcPr>
            <w:tcW w:w="1726" w:type="pct"/>
          </w:tcPr>
          <w:p w14:paraId="683E8AEE" w14:textId="77777777" w:rsidR="00ED2EB3" w:rsidRDefault="00ED2EB3" w:rsidP="00ED2EB3">
            <w:r>
              <w:t>Beste Semiz</w:t>
            </w:r>
          </w:p>
          <w:p w14:paraId="4264C47F" w14:textId="77777777" w:rsidR="00ED2EB3" w:rsidRDefault="00ED2EB3" w:rsidP="00ED2EB3">
            <w:r>
              <w:t>Hatice Başkonuş</w:t>
            </w:r>
          </w:p>
          <w:p w14:paraId="477BB87E" w14:textId="2ED31587" w:rsidR="00B728AE" w:rsidRDefault="00ED2EB3" w:rsidP="00ED2EB3">
            <w:r>
              <w:t>Kutay Yeşilalan</w:t>
            </w:r>
          </w:p>
        </w:tc>
        <w:tc>
          <w:tcPr>
            <w:tcW w:w="221" w:type="pct"/>
          </w:tcPr>
          <w:p w14:paraId="70618DEA" w14:textId="77777777" w:rsidR="00B728AE" w:rsidRDefault="00B728AE" w:rsidP="00B728AE"/>
        </w:tc>
        <w:tc>
          <w:tcPr>
            <w:tcW w:w="1688" w:type="pct"/>
            <w:gridSpan w:val="3"/>
          </w:tcPr>
          <w:p w14:paraId="698E4989" w14:textId="67CB55AE" w:rsidR="00B728AE" w:rsidRDefault="003756EA" w:rsidP="00B728AE">
            <w:r>
              <w:t>Sistemden çıkış yapıldığında giriş butonu ve giriş textboxları otomatikman yeniden aktifleşmede ve bir önceki kullanıcının verileri listboxlardan temizlenmektedir.</w:t>
            </w:r>
          </w:p>
        </w:tc>
        <w:tc>
          <w:tcPr>
            <w:tcW w:w="152" w:type="pct"/>
          </w:tcPr>
          <w:p w14:paraId="12A7EC9B" w14:textId="77777777" w:rsidR="00B728AE" w:rsidRDefault="00B728AE" w:rsidP="00B728AE"/>
        </w:tc>
      </w:tr>
    </w:tbl>
    <w:p w14:paraId="7F02F766" w14:textId="77777777" w:rsidR="000E4E76" w:rsidRDefault="00A94AFB">
      <w:pPr>
        <w:pStyle w:val="balk1"/>
      </w:pPr>
      <w:r>
        <w:t>Risk ve Sorun Geçmişi</w:t>
      </w:r>
    </w:p>
    <w:tbl>
      <w:tblPr>
        <w:tblStyle w:val="DurumRaporuTablosu"/>
        <w:tblW w:w="5000" w:type="pct"/>
        <w:tblLook w:val="04A0" w:firstRow="1" w:lastRow="0" w:firstColumn="1" w:lastColumn="0" w:noHBand="0" w:noVBand="1"/>
      </w:tblPr>
      <w:tblGrid>
        <w:gridCol w:w="4873"/>
        <w:gridCol w:w="2437"/>
        <w:gridCol w:w="2437"/>
      </w:tblGrid>
      <w:tr w:rsidR="000E4E76" w14:paraId="33CD8385" w14:textId="77777777" w:rsidTr="000E4E76">
        <w:trPr>
          <w:cnfStyle w:val="100000000000" w:firstRow="1" w:lastRow="0" w:firstColumn="0" w:lastColumn="0" w:oddVBand="0" w:evenVBand="0" w:oddHBand="0" w:evenHBand="0" w:firstRowFirstColumn="0" w:firstRowLastColumn="0" w:lastRowFirstColumn="0" w:lastRowLastColumn="0"/>
        </w:trPr>
        <w:tc>
          <w:tcPr>
            <w:tcW w:w="2500" w:type="pct"/>
          </w:tcPr>
          <w:p w14:paraId="2FDA0D66" w14:textId="77777777" w:rsidR="000E4E76" w:rsidRDefault="00A94AFB">
            <w:r>
              <w:t>Sorun</w:t>
            </w:r>
          </w:p>
        </w:tc>
        <w:tc>
          <w:tcPr>
            <w:tcW w:w="1250" w:type="pct"/>
          </w:tcPr>
          <w:p w14:paraId="5B40D9F2" w14:textId="77777777" w:rsidR="000E4E76" w:rsidRDefault="00A94AFB">
            <w:r>
              <w:t>Görevlendirilen</w:t>
            </w:r>
          </w:p>
        </w:tc>
        <w:tc>
          <w:tcPr>
            <w:tcW w:w="1250" w:type="pct"/>
          </w:tcPr>
          <w:p w14:paraId="61F5F539" w14:textId="77777777" w:rsidR="000E4E76" w:rsidRDefault="00A94AFB">
            <w:r>
              <w:t>Tarih</w:t>
            </w:r>
          </w:p>
        </w:tc>
      </w:tr>
      <w:tr w:rsidR="000E4E76" w14:paraId="01B2ED8B" w14:textId="77777777" w:rsidTr="000E4E76">
        <w:tc>
          <w:tcPr>
            <w:tcW w:w="2500" w:type="pct"/>
          </w:tcPr>
          <w:p w14:paraId="6E3B49CC" w14:textId="4BB87E81" w:rsidR="000E4E76" w:rsidRDefault="00B728AE">
            <w:r>
              <w:t>Bağlantı Çakışma Problemi</w:t>
            </w:r>
          </w:p>
        </w:tc>
        <w:tc>
          <w:tcPr>
            <w:tcW w:w="1250" w:type="pct"/>
          </w:tcPr>
          <w:p w14:paraId="738B180F" w14:textId="6D7E57AE" w:rsidR="000E4E76" w:rsidRDefault="0013436E" w:rsidP="00ED2EB3">
            <w:r>
              <w:t>Beste Semiz</w:t>
            </w:r>
          </w:p>
        </w:tc>
        <w:tc>
          <w:tcPr>
            <w:tcW w:w="1250" w:type="pct"/>
          </w:tcPr>
          <w:p w14:paraId="3A26E884" w14:textId="35E69D76" w:rsidR="0013436E" w:rsidRDefault="003756EA">
            <w:r>
              <w:t>17.3.22</w:t>
            </w:r>
          </w:p>
        </w:tc>
      </w:tr>
      <w:tr w:rsidR="0013436E" w14:paraId="35935DC1" w14:textId="77777777" w:rsidTr="000E4E76">
        <w:tc>
          <w:tcPr>
            <w:tcW w:w="2500" w:type="pct"/>
          </w:tcPr>
          <w:p w14:paraId="512F90CF" w14:textId="288D1B8A" w:rsidR="0013436E" w:rsidRDefault="0013436E">
            <w:r>
              <w:t>Konuşma Formları Server</w:t>
            </w:r>
          </w:p>
        </w:tc>
        <w:tc>
          <w:tcPr>
            <w:tcW w:w="1250" w:type="pct"/>
          </w:tcPr>
          <w:p w14:paraId="28D326CC" w14:textId="4F21CD02" w:rsidR="0013436E" w:rsidRDefault="0013436E" w:rsidP="00ED2EB3">
            <w:r>
              <w:t>Beste Semiz</w:t>
            </w:r>
          </w:p>
        </w:tc>
        <w:tc>
          <w:tcPr>
            <w:tcW w:w="1250" w:type="pct"/>
          </w:tcPr>
          <w:p w14:paraId="47843288" w14:textId="50867BCD" w:rsidR="0013436E" w:rsidRDefault="0013436E">
            <w:r>
              <w:t>15.3.22</w:t>
            </w:r>
          </w:p>
        </w:tc>
      </w:tr>
      <w:tr w:rsidR="000E4E76" w14:paraId="7532632C" w14:textId="77777777" w:rsidTr="000E4E76">
        <w:tc>
          <w:tcPr>
            <w:tcW w:w="2500" w:type="pct"/>
          </w:tcPr>
          <w:p w14:paraId="484F9BF4" w14:textId="74149401" w:rsidR="000E4E76" w:rsidRDefault="00B728AE">
            <w:r>
              <w:t>Mesajların Düzenli Yenilenmesi</w:t>
            </w:r>
          </w:p>
        </w:tc>
        <w:tc>
          <w:tcPr>
            <w:tcW w:w="1250" w:type="pct"/>
          </w:tcPr>
          <w:p w14:paraId="311EAACC" w14:textId="71A4E2F4" w:rsidR="000E4E76" w:rsidRDefault="00ED2EB3" w:rsidP="00ED2EB3">
            <w:r>
              <w:t>Beste Semiz</w:t>
            </w:r>
          </w:p>
        </w:tc>
        <w:tc>
          <w:tcPr>
            <w:tcW w:w="1250" w:type="pct"/>
          </w:tcPr>
          <w:p w14:paraId="008B25B6" w14:textId="6A082067" w:rsidR="000E4E76" w:rsidRDefault="003756EA">
            <w:r>
              <w:t>17.3.22</w:t>
            </w:r>
          </w:p>
        </w:tc>
      </w:tr>
      <w:tr w:rsidR="000E4E76" w14:paraId="2ACF5051" w14:textId="77777777" w:rsidTr="000E4E76">
        <w:tc>
          <w:tcPr>
            <w:tcW w:w="2500" w:type="pct"/>
          </w:tcPr>
          <w:p w14:paraId="291387B2" w14:textId="77777777" w:rsidR="000E4E76" w:rsidRDefault="000E4E76"/>
        </w:tc>
        <w:tc>
          <w:tcPr>
            <w:tcW w:w="1250" w:type="pct"/>
          </w:tcPr>
          <w:p w14:paraId="6D498EA7" w14:textId="77777777" w:rsidR="000E4E76" w:rsidRDefault="000E4E76"/>
        </w:tc>
        <w:tc>
          <w:tcPr>
            <w:tcW w:w="1250" w:type="pct"/>
          </w:tcPr>
          <w:p w14:paraId="39F29873" w14:textId="77777777" w:rsidR="000E4E76" w:rsidRDefault="000E4E76"/>
        </w:tc>
      </w:tr>
    </w:tbl>
    <w:p w14:paraId="6E48F369" w14:textId="77777777" w:rsidR="000E4E76" w:rsidRDefault="00A94AFB">
      <w:pPr>
        <w:pStyle w:val="balk1"/>
      </w:pPr>
      <w:r>
        <w:t>Sonuçlar/Öneriler</w:t>
      </w:r>
    </w:p>
    <w:p w14:paraId="7FAF07FD" w14:textId="64846058" w:rsidR="000E4E76" w:rsidRDefault="003756EA">
      <w:r>
        <w:t>Projenin temel yapısı oluşturulmuş</w:t>
      </w:r>
      <w:r w:rsidR="00ED2EB3">
        <w:t>tur. TCP sisteminde kişi-kişi ve oda-kişi sistemleri oluşturulmuştur. Like Arama, Dinamik Panel yapısı eklenecektir.</w:t>
      </w:r>
    </w:p>
    <w:sectPr w:rsidR="000E4E76" w:rsidSect="002519AD">
      <w:footerReference w:type="default" r:id="rId11"/>
      <w:headerReference w:type="first" r:id="rId12"/>
      <w:pgSz w:w="11907" w:h="16839" w:code="9"/>
      <w:pgMar w:top="1448" w:right="1080" w:bottom="1080" w:left="1080" w:header="86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5E83" w14:textId="77777777" w:rsidR="00C615CD" w:rsidRDefault="00C615CD">
      <w:pPr>
        <w:spacing w:before="0" w:after="0"/>
      </w:pPr>
      <w:r>
        <w:separator/>
      </w:r>
    </w:p>
  </w:endnote>
  <w:endnote w:type="continuationSeparator" w:id="0">
    <w:p w14:paraId="0C87C585" w14:textId="77777777" w:rsidR="00C615CD" w:rsidRDefault="00C615C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354" w14:textId="77777777" w:rsidR="000E4E76" w:rsidRDefault="00A94AFB">
    <w:pPr>
      <w:pStyle w:val="altbilgi"/>
    </w:pPr>
    <w:r>
      <w:t xml:space="preserve">Sayfa </w:t>
    </w:r>
    <w:r>
      <w:fldChar w:fldCharType="begin"/>
    </w:r>
    <w:r>
      <w:instrText>page</w:instrText>
    </w:r>
    <w:r>
      <w:fldChar w:fldCharType="separate"/>
    </w:r>
    <w:r w:rsidR="002519A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E5AA" w14:textId="77777777" w:rsidR="00C615CD" w:rsidRDefault="00C615CD">
      <w:pPr>
        <w:spacing w:before="0" w:after="0"/>
      </w:pPr>
      <w:r>
        <w:separator/>
      </w:r>
    </w:p>
  </w:footnote>
  <w:footnote w:type="continuationSeparator" w:id="0">
    <w:p w14:paraId="716B982F" w14:textId="77777777" w:rsidR="00C615CD" w:rsidRDefault="00C615C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4873"/>
      <w:gridCol w:w="4874"/>
    </w:tblGrid>
    <w:tr w:rsidR="000E4E76" w14:paraId="31FBCA13" w14:textId="77777777">
      <w:tc>
        <w:tcPr>
          <w:tcW w:w="2500" w:type="pct"/>
          <w:vAlign w:val="bottom"/>
        </w:tcPr>
        <w:sdt>
          <w:sdtPr>
            <w:id w:val="-130640420"/>
            <w:placeholder>
              <w:docPart w:val="E9A523416E8A4E54BA2A37EE78214DAF"/>
            </w:placeholder>
            <w:temporary/>
            <w:showingPlcHdr/>
            <w15:appearance w15:val="hidden"/>
            <w:text/>
          </w:sdtPr>
          <w:sdtEndPr/>
          <w:sdtContent>
            <w:p w14:paraId="33CB8516" w14:textId="77777777" w:rsidR="000E4E76" w:rsidRDefault="00A94AFB">
              <w:r>
                <w:t>[Şirket]</w:t>
              </w:r>
            </w:p>
          </w:sdtContent>
        </w:sdt>
        <w:p w14:paraId="21BD727D" w14:textId="77777777" w:rsidR="000E4E76" w:rsidRDefault="00C615CD">
          <w:sdt>
            <w:sdtPr>
              <w:id w:val="649026542"/>
              <w:placeholder>
                <w:docPart w:val="BD751ADD055844448CABE4B6ADFF6F44"/>
              </w:placeholder>
              <w:temporary/>
              <w:showingPlcHdr/>
              <w15:appearance w15:val="hidden"/>
              <w:text/>
            </w:sdtPr>
            <w:sdtEndPr/>
            <w:sdtContent>
              <w:r w:rsidR="00A94AFB">
                <w:t>[Posta Adresi, Şehir, İl Posta Kodu]</w:t>
              </w:r>
            </w:sdtContent>
          </w:sdt>
        </w:p>
        <w:p w14:paraId="7BDDE28C" w14:textId="77777777" w:rsidR="000E4E76" w:rsidRDefault="00A94AFB">
          <w:pPr>
            <w:spacing w:after="0"/>
          </w:pPr>
          <w:r>
            <w:rPr>
              <w:rStyle w:val="Kaln"/>
            </w:rPr>
            <w:t>Tel</w:t>
          </w:r>
          <w:r>
            <w:t xml:space="preserve"> </w:t>
          </w:r>
          <w:sdt>
            <w:sdtPr>
              <w:id w:val="429406391"/>
              <w:placeholder>
                <w:docPart w:val="D7D4083CE816401F8FA1FFA89654F774"/>
              </w:placeholder>
              <w:temporary/>
              <w:showingPlcHdr/>
              <w15:appearance w15:val="hidden"/>
              <w:text/>
            </w:sdtPr>
            <w:sdtEndPr/>
            <w:sdtContent>
              <w:r>
                <w:t>[Telefon]</w:t>
              </w:r>
            </w:sdtContent>
          </w:sdt>
          <w:r>
            <w:t xml:space="preserve">  </w:t>
          </w:r>
          <w:r>
            <w:rPr>
              <w:rStyle w:val="Kaln"/>
            </w:rPr>
            <w:t>Faks</w:t>
          </w:r>
          <w:r>
            <w:t xml:space="preserve"> </w:t>
          </w:r>
          <w:sdt>
            <w:sdtPr>
              <w:id w:val="255798453"/>
              <w:placeholder>
                <w:docPart w:val="04596C5F82564484A066736B3D1A126C"/>
              </w:placeholder>
              <w:temporary/>
              <w:showingPlcHdr/>
              <w15:appearance w15:val="hidden"/>
              <w:text/>
            </w:sdtPr>
            <w:sdtEndPr/>
            <w:sdtContent>
              <w:r>
                <w:t>[Faks]</w:t>
              </w:r>
            </w:sdtContent>
          </w:sdt>
        </w:p>
      </w:tc>
      <w:sdt>
        <w:sdtPr>
          <w:alias w:val="Resmi değiştirmek için simgeyi tıklatın"/>
          <w:tag w:val="Resmi değiştirmek için simgeyi tıklatın"/>
          <w:id w:val="-423115271"/>
          <w:picture/>
        </w:sdtPr>
        <w:sdtEndPr/>
        <w:sdtContent>
          <w:tc>
            <w:tcPr>
              <w:tcW w:w="2500" w:type="pct"/>
              <w:vAlign w:val="bottom"/>
            </w:tcPr>
            <w:p w14:paraId="0A491D75" w14:textId="77777777" w:rsidR="000E4E76" w:rsidRDefault="00A94AFB">
              <w:pPr>
                <w:pStyle w:val="stbilgi"/>
              </w:pPr>
              <w:r>
                <w:rPr>
                  <w:noProof/>
                </w:rPr>
                <w:drawing>
                  <wp:inline distT="0" distB="0" distL="0" distR="0" wp14:anchorId="22BA51B6" wp14:editId="60DD6B03">
                    <wp:extent cx="906141" cy="438912"/>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6141" cy="438912"/>
                            </a:xfrm>
                            <a:prstGeom prst="rect">
                              <a:avLst/>
                            </a:prstGeom>
                            <a:noFill/>
                            <a:ln>
                              <a:noFill/>
                            </a:ln>
                          </pic:spPr>
                        </pic:pic>
                      </a:graphicData>
                    </a:graphic>
                  </wp:inline>
                </w:drawing>
              </w:r>
            </w:p>
          </w:tc>
        </w:sdtContent>
      </w:sdt>
    </w:tr>
  </w:tbl>
  <w:p w14:paraId="23841A10" w14:textId="77777777" w:rsidR="000E4E76" w:rsidRDefault="000E4E76">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ttachedTemplate r:id="rId1"/>
  <w:defaultTabStop w:val="709"/>
  <w:hyphenationZone w:val="4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2C"/>
    <w:rsid w:val="000149D6"/>
    <w:rsid w:val="000B76A3"/>
    <w:rsid w:val="000E4E76"/>
    <w:rsid w:val="0013436E"/>
    <w:rsid w:val="002519AD"/>
    <w:rsid w:val="002701F2"/>
    <w:rsid w:val="00275063"/>
    <w:rsid w:val="00275EA7"/>
    <w:rsid w:val="003756EA"/>
    <w:rsid w:val="005B46B1"/>
    <w:rsid w:val="005B7773"/>
    <w:rsid w:val="00683E19"/>
    <w:rsid w:val="00701C2C"/>
    <w:rsid w:val="007847A8"/>
    <w:rsid w:val="008071BC"/>
    <w:rsid w:val="009736C4"/>
    <w:rsid w:val="00A92253"/>
    <w:rsid w:val="00A94AFB"/>
    <w:rsid w:val="00B728AE"/>
    <w:rsid w:val="00C615CD"/>
    <w:rsid w:val="00D737A5"/>
    <w:rsid w:val="00D90E4E"/>
    <w:rsid w:val="00ED2EB3"/>
    <w:rsid w:val="00F12345"/>
    <w:rsid w:val="00FF0F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3F5F4"/>
  <w15:chartTrackingRefBased/>
  <w15:docId w15:val="{97A06353-8FFB-4ECA-A273-1D980712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tr-TR" w:eastAsia="tr-TR"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
    <w:name w:val="başlık 1"/>
    <w:basedOn w:val="Normal"/>
    <w:next w:val="Normal"/>
    <w:link w:val="Balk1Karakteri"/>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stbilgi">
    <w:name w:val="üstbilgi"/>
    <w:basedOn w:val="Normal"/>
    <w:link w:val="stbilgiKarakteri"/>
    <w:uiPriority w:val="99"/>
    <w:unhideWhenUsed/>
    <w:pPr>
      <w:tabs>
        <w:tab w:val="center" w:pos="4680"/>
        <w:tab w:val="right" w:pos="9360"/>
      </w:tabs>
      <w:spacing w:before="0" w:after="0"/>
      <w:jc w:val="right"/>
    </w:pPr>
  </w:style>
  <w:style w:type="character" w:customStyle="1" w:styleId="stbilgiKarakteri">
    <w:name w:val="Üstbilgi Karakteri"/>
    <w:basedOn w:val="VarsaylanParagrafYazTipi"/>
    <w:link w:val="stbilgi"/>
    <w:uiPriority w:val="99"/>
    <w:rPr>
      <w:kern w:val="20"/>
    </w:rPr>
  </w:style>
  <w:style w:type="paragraph" w:customStyle="1" w:styleId="altbilgi">
    <w:name w:val="altbilgi"/>
    <w:basedOn w:val="Normal"/>
    <w:link w:val="AltbilgiKarakteri"/>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AltbilgiKarakteri">
    <w:name w:val="Altbilgi Karakteri"/>
    <w:basedOn w:val="VarsaylanParagrafYazTipi"/>
    <w:link w:val="altbilgi"/>
    <w:uiPriority w:val="99"/>
    <w:rPr>
      <w:kern w:val="20"/>
    </w:rPr>
  </w:style>
  <w:style w:type="paragraph" w:styleId="AralkYok">
    <w:name w:val="No Spacing"/>
    <w:link w:val="AralkYokChar"/>
    <w:uiPriority w:val="1"/>
    <w:qFormat/>
    <w:pPr>
      <w:spacing w:before="0" w:after="0"/>
    </w:pPr>
  </w:style>
  <w:style w:type="character" w:customStyle="1" w:styleId="Kaln">
    <w:name w:val="Kalın"/>
    <w:basedOn w:val="VarsaylanParagrafYazTipi"/>
    <w:uiPriority w:val="1"/>
    <w:unhideWhenUsed/>
    <w:qFormat/>
    <w:rPr>
      <w:b/>
      <w:bCs/>
    </w:rPr>
  </w:style>
  <w:style w:type="character" w:customStyle="1" w:styleId="AralkYokChar">
    <w:name w:val="Aralık Yok Char"/>
    <w:basedOn w:val="VarsaylanParagrafYazTipi"/>
    <w:link w:val="AralkYok"/>
    <w:uiPriority w:val="1"/>
  </w:style>
  <w:style w:type="table" w:styleId="TabloKlavuzu">
    <w:name w:val="Table Grid"/>
    <w:basedOn w:val="NormalTablo"/>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k">
    <w:name w:val="Başlık"/>
    <w:basedOn w:val="Normal"/>
    <w:next w:val="Normal"/>
    <w:link w:val="BalkKarakteri"/>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BalkKarakteri">
    <w:name w:val="Başlık Karakteri"/>
    <w:basedOn w:val="VarsaylanParagrafYazTipi"/>
    <w:link w:val="Balk"/>
    <w:uiPriority w:val="10"/>
    <w:rPr>
      <w:rFonts w:asciiTheme="majorHAnsi" w:eastAsiaTheme="majorEastAsia" w:hAnsiTheme="majorHAnsi" w:cstheme="majorBidi"/>
      <w:caps/>
      <w:color w:val="7E97AD" w:themeColor="accent1"/>
      <w:kern w:val="28"/>
      <w:sz w:val="48"/>
      <w:szCs w:val="48"/>
    </w:rPr>
  </w:style>
  <w:style w:type="character" w:customStyle="1" w:styleId="YerTutucuMetin">
    <w:name w:val="Yer Tutucu Metin"/>
    <w:basedOn w:val="VarsaylanParagrafYazTipi"/>
    <w:uiPriority w:val="99"/>
    <w:semiHidden/>
    <w:rPr>
      <w:color w:val="808080"/>
    </w:rPr>
  </w:style>
  <w:style w:type="paragraph" w:styleId="Kapan">
    <w:name w:val="Closing"/>
    <w:basedOn w:val="Normal"/>
    <w:link w:val="KapanChar"/>
    <w:uiPriority w:val="99"/>
    <w:unhideWhenUsed/>
    <w:pPr>
      <w:spacing w:before="600" w:after="80"/>
    </w:pPr>
  </w:style>
  <w:style w:type="character" w:customStyle="1" w:styleId="KapanChar">
    <w:name w:val="Kapanış Char"/>
    <w:basedOn w:val="VarsaylanParagrafYazTipi"/>
    <w:link w:val="Kapan"/>
    <w:uiPriority w:val="99"/>
    <w:rPr>
      <w:kern w:val="20"/>
    </w:rPr>
  </w:style>
  <w:style w:type="table" w:customStyle="1" w:styleId="DurumRaporuTablosu">
    <w:name w:val="Durum Raporu Tablosu"/>
    <w:basedOn w:val="NormalTablo"/>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Balk1Karakteri">
    <w:name w:val="Başlık 1 Karakteri"/>
    <w:basedOn w:val="VarsaylanParagrafYazTipi"/>
    <w:link w:val="balk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stBilgi0">
    <w:name w:val="header"/>
    <w:basedOn w:val="Normal"/>
    <w:link w:val="stBilgiChar"/>
    <w:uiPriority w:val="99"/>
    <w:unhideWhenUsed/>
    <w:rsid w:val="002519AD"/>
    <w:pPr>
      <w:tabs>
        <w:tab w:val="center" w:pos="4536"/>
        <w:tab w:val="right" w:pos="9072"/>
      </w:tabs>
      <w:spacing w:before="0" w:after="0"/>
    </w:pPr>
  </w:style>
  <w:style w:type="character" w:customStyle="1" w:styleId="stBilgiChar">
    <w:name w:val="Üst Bilgi Char"/>
    <w:basedOn w:val="VarsaylanParagrafYazTipi"/>
    <w:link w:val="stBilgi0"/>
    <w:uiPriority w:val="99"/>
    <w:rsid w:val="002519AD"/>
    <w:rPr>
      <w:kern w:val="20"/>
    </w:rPr>
  </w:style>
  <w:style w:type="paragraph" w:styleId="AltBilgi0">
    <w:name w:val="footer"/>
    <w:basedOn w:val="Normal"/>
    <w:link w:val="AltBilgiChar"/>
    <w:uiPriority w:val="99"/>
    <w:unhideWhenUsed/>
    <w:rsid w:val="002519AD"/>
    <w:pPr>
      <w:tabs>
        <w:tab w:val="center" w:pos="4536"/>
        <w:tab w:val="right" w:pos="9072"/>
      </w:tabs>
      <w:spacing w:before="0" w:after="0"/>
    </w:pPr>
  </w:style>
  <w:style w:type="character" w:customStyle="1" w:styleId="AltBilgiChar">
    <w:name w:val="Alt Bilgi Char"/>
    <w:basedOn w:val="VarsaylanParagrafYazTipi"/>
    <w:link w:val="AltBilgi0"/>
    <w:uiPriority w:val="99"/>
    <w:rsid w:val="002519AD"/>
    <w:rPr>
      <w:kern w:val="20"/>
    </w:rPr>
  </w:style>
  <w:style w:type="character" w:styleId="YerTutucuMetni">
    <w:name w:val="Placeholder Text"/>
    <w:basedOn w:val="VarsaylanParagrafYazTipi"/>
    <w:uiPriority w:val="99"/>
    <w:semiHidden/>
    <w:rsid w:val="002519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miz\Downloads\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A523416E8A4E54BA2A37EE78214DAF"/>
        <w:category>
          <w:name w:val="Genel"/>
          <w:gallery w:val="placeholder"/>
        </w:category>
        <w:types>
          <w:type w:val="bbPlcHdr"/>
        </w:types>
        <w:behaviors>
          <w:behavior w:val="content"/>
        </w:behaviors>
        <w:guid w:val="{34CB298E-984E-44E6-B5F8-215C10EC96B3}"/>
      </w:docPartPr>
      <w:docPartBody>
        <w:p w:rsidR="006A7F1A" w:rsidRDefault="00D42627">
          <w:pPr>
            <w:pStyle w:val="E9A523416E8A4E54BA2A37EE78214DAF"/>
          </w:pPr>
          <w:r>
            <w:t>[Tarih Seçin]</w:t>
          </w:r>
        </w:p>
      </w:docPartBody>
    </w:docPart>
    <w:docPart>
      <w:docPartPr>
        <w:name w:val="BD751ADD055844448CABE4B6ADFF6F44"/>
        <w:category>
          <w:name w:val="Genel"/>
          <w:gallery w:val="placeholder"/>
        </w:category>
        <w:types>
          <w:type w:val="bbPlcHdr"/>
        </w:types>
        <w:behaviors>
          <w:behavior w:val="content"/>
        </w:behaviors>
        <w:guid w:val="{B37A812E-5210-4CDF-AF4E-F82068DD88FC}"/>
      </w:docPartPr>
      <w:docPartBody>
        <w:p w:rsidR="006A7F1A" w:rsidRDefault="00D42627">
          <w:pPr>
            <w:pStyle w:val="BD751ADD055844448CABE4B6ADFF6F44"/>
          </w:pPr>
          <w:r>
            <w:t>[Proje]</w:t>
          </w:r>
        </w:p>
      </w:docPartBody>
    </w:docPart>
    <w:docPart>
      <w:docPartPr>
        <w:name w:val="D7D4083CE816401F8FA1FFA89654F774"/>
        <w:category>
          <w:name w:val="Genel"/>
          <w:gallery w:val="placeholder"/>
        </w:category>
        <w:types>
          <w:type w:val="bbPlcHdr"/>
        </w:types>
        <w:behaviors>
          <w:behavior w:val="content"/>
        </w:behaviors>
        <w:guid w:val="{D74B2707-BE73-43E2-8488-74265285F2B4}"/>
      </w:docPartPr>
      <w:docPartBody>
        <w:p w:rsidR="006A7F1A" w:rsidRDefault="00D42627">
          <w:pPr>
            <w:pStyle w:val="D7D4083CE816401F8FA1FFA89654F774"/>
          </w:pPr>
          <w:r>
            <w:t>[Yazar]</w:t>
          </w:r>
        </w:p>
      </w:docPartBody>
    </w:docPart>
    <w:docPart>
      <w:docPartPr>
        <w:name w:val="04596C5F82564484A066736B3D1A126C"/>
        <w:category>
          <w:name w:val="Genel"/>
          <w:gallery w:val="placeholder"/>
        </w:category>
        <w:types>
          <w:type w:val="bbPlcHdr"/>
        </w:types>
        <w:behaviors>
          <w:behavior w:val="content"/>
        </w:behaviors>
        <w:guid w:val="{A2F0A2F8-7B8D-4490-94D1-AF5059C30463}"/>
      </w:docPartPr>
      <w:docPartBody>
        <w:p w:rsidR="006A7F1A" w:rsidRDefault="00D42627">
          <w:pPr>
            <w:pStyle w:val="04596C5F82564484A066736B3D1A126C"/>
          </w:pPr>
          <w:r>
            <w:t>[Yer tutucu metnini (bunun gibi) değiştirmek için sadece metni tıklatın  ve yazmaya başlayın. Hanelerinizi eklemeye hazır mısınız? Hiç sorun değil! İletişim bilgileri yer tucularının görüldüğü yerdeki sayfanın başlık alanını çift tıklatın ve devam edin.]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27"/>
    <w:rsid w:val="006A7F1A"/>
    <w:rsid w:val="00B05CDE"/>
    <w:rsid w:val="00D426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9A523416E8A4E54BA2A37EE78214DAF">
    <w:name w:val="E9A523416E8A4E54BA2A37EE78214DAF"/>
  </w:style>
  <w:style w:type="paragraph" w:customStyle="1" w:styleId="BD751ADD055844448CABE4B6ADFF6F44">
    <w:name w:val="BD751ADD055844448CABE4B6ADFF6F44"/>
  </w:style>
  <w:style w:type="paragraph" w:customStyle="1" w:styleId="D7D4083CE816401F8FA1FFA89654F774">
    <w:name w:val="D7D4083CE816401F8FA1FFA89654F774"/>
  </w:style>
  <w:style w:type="paragraph" w:customStyle="1" w:styleId="04596C5F82564484A066736B3D1A126C">
    <w:name w:val="04596C5F82564484A066736B3D1A126C"/>
  </w:style>
  <w:style w:type="paragraph" w:customStyle="1" w:styleId="0C22E49F5A1647699A5B227EE56CE03A">
    <w:name w:val="0C22E49F5A1647699A5B227EE56CE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SelectedStyle="\APA.XSL" StyleName="APA"/>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d1af3920-8fda-4ad5-98bb-96475601b038">Use this pre-formatted project status report template to keep your key stakeholders updated on progress. This template matches others in the Timeless design set, but can easily be personalized by using built-in themes and styles.
</APDescription>
    <AssetExpire xmlns="d1af3920-8fda-4ad5-98bb-96475601b038">2029-01-01T08:00:00+00:00</AssetExpire>
    <CampaignTagsTaxHTField0 xmlns="d1af3920-8fda-4ad5-98bb-96475601b038">
      <Terms xmlns="http://schemas.microsoft.com/office/infopath/2007/PartnerControls"/>
    </CampaignTagsTaxHTField0>
    <IntlLangReviewDate xmlns="d1af3920-8fda-4ad5-98bb-96475601b038" xsi:nil="true"/>
    <TPFriendlyName xmlns="d1af3920-8fda-4ad5-98bb-96475601b038" xsi:nil="true"/>
    <IntlLangReview xmlns="d1af3920-8fda-4ad5-98bb-96475601b038">false</IntlLangReview>
    <LocLastLocAttemptVersionLookup xmlns="d1af3920-8fda-4ad5-98bb-96475601b038">834450</LocLastLocAttemptVersionLookup>
    <PolicheckWords xmlns="d1af3920-8fda-4ad5-98bb-96475601b038" xsi:nil="true"/>
    <SubmitterId xmlns="d1af3920-8fda-4ad5-98bb-96475601b038" xsi:nil="true"/>
    <AcquiredFrom xmlns="d1af3920-8fda-4ad5-98bb-96475601b038">Internal MS</AcquiredFrom>
    <EditorialStatus xmlns="d1af3920-8fda-4ad5-98bb-96475601b038">Complete</EditorialStatus>
    <Markets xmlns="d1af3920-8fda-4ad5-98bb-96475601b038"/>
    <OriginAsset xmlns="d1af3920-8fda-4ad5-98bb-96475601b038" xsi:nil="true"/>
    <AssetStart xmlns="d1af3920-8fda-4ad5-98bb-96475601b038">2012-04-27T16:36:00+00:00</AssetStart>
    <FriendlyTitle xmlns="d1af3920-8fda-4ad5-98bb-96475601b038" xsi:nil="true"/>
    <MarketSpecific xmlns="d1af3920-8fda-4ad5-98bb-96475601b038">false</MarketSpecific>
    <TPNamespace xmlns="d1af3920-8fda-4ad5-98bb-96475601b038" xsi:nil="true"/>
    <PublishStatusLookup xmlns="d1af3920-8fda-4ad5-98bb-96475601b038">
      <Value>350769</Value>
    </PublishStatusLookup>
    <APAuthor xmlns="d1af3920-8fda-4ad5-98bb-96475601b038">
      <UserInfo>
        <DisplayName>REDMOND\v-vaddu</DisplayName>
        <AccountId>2567</AccountId>
        <AccountType/>
      </UserInfo>
    </APAuthor>
    <TPCommandLine xmlns="d1af3920-8fda-4ad5-98bb-96475601b038" xsi:nil="true"/>
    <IntlLangReviewer xmlns="d1af3920-8fda-4ad5-98bb-96475601b038" xsi:nil="true"/>
    <OpenTemplate xmlns="d1af3920-8fda-4ad5-98bb-96475601b038">true</OpenTemplate>
    <CSXSubmissionDate xmlns="d1af3920-8fda-4ad5-98bb-96475601b038" xsi:nil="true"/>
    <TaxCatchAll xmlns="d1af3920-8fda-4ad5-98bb-96475601b038"/>
    <Manager xmlns="d1af3920-8fda-4ad5-98bb-96475601b038" xsi:nil="true"/>
    <NumericId xmlns="d1af3920-8fda-4ad5-98bb-96475601b038" xsi:nil="true"/>
    <ParentAssetId xmlns="d1af3920-8fda-4ad5-98bb-96475601b038" xsi:nil="true"/>
    <OriginalSourceMarket xmlns="d1af3920-8fda-4ad5-98bb-96475601b038">english</OriginalSourceMarket>
    <ApprovalStatus xmlns="d1af3920-8fda-4ad5-98bb-96475601b038">InProgress</ApprovalStatus>
    <TPComponent xmlns="d1af3920-8fda-4ad5-98bb-96475601b038" xsi:nil="true"/>
    <EditorialTags xmlns="d1af3920-8fda-4ad5-98bb-96475601b038" xsi:nil="true"/>
    <TPExecutable xmlns="d1af3920-8fda-4ad5-98bb-96475601b038" xsi:nil="true"/>
    <TPLaunchHelpLink xmlns="d1af3920-8fda-4ad5-98bb-96475601b038" xsi:nil="true"/>
    <LocComments xmlns="d1af3920-8fda-4ad5-98bb-96475601b038" xsi:nil="true"/>
    <LocRecommendedHandoff xmlns="d1af3920-8fda-4ad5-98bb-96475601b038" xsi:nil="true"/>
    <SourceTitle xmlns="d1af3920-8fda-4ad5-98bb-96475601b038" xsi:nil="true"/>
    <CSXUpdate xmlns="d1af3920-8fda-4ad5-98bb-96475601b038">false</CSXUpdate>
    <IntlLocPriority xmlns="d1af3920-8fda-4ad5-98bb-96475601b038" xsi:nil="true"/>
    <UAProjectedTotalWords xmlns="d1af3920-8fda-4ad5-98bb-96475601b038" xsi:nil="true"/>
    <AssetType xmlns="d1af3920-8fda-4ad5-98bb-96475601b038">TP</AssetType>
    <MachineTranslated xmlns="d1af3920-8fda-4ad5-98bb-96475601b038">false</MachineTranslated>
    <OutputCachingOn xmlns="d1af3920-8fda-4ad5-98bb-96475601b038">false</OutputCachingOn>
    <TemplateStatus xmlns="d1af3920-8fda-4ad5-98bb-96475601b038">Complete</TemplateStatus>
    <IsSearchable xmlns="d1af3920-8fda-4ad5-98bb-96475601b038">true</IsSearchable>
    <ContentItem xmlns="d1af3920-8fda-4ad5-98bb-96475601b038" xsi:nil="true"/>
    <HandoffToMSDN xmlns="d1af3920-8fda-4ad5-98bb-96475601b038" xsi:nil="true"/>
    <ShowIn xmlns="d1af3920-8fda-4ad5-98bb-96475601b038">Show everywhere</ShowIn>
    <ThumbnailAssetId xmlns="d1af3920-8fda-4ad5-98bb-96475601b038" xsi:nil="true"/>
    <UALocComments xmlns="d1af3920-8fda-4ad5-98bb-96475601b038" xsi:nil="true"/>
    <UALocRecommendation xmlns="d1af3920-8fda-4ad5-98bb-96475601b038">Localize</UALocRecommendation>
    <LastModifiedDateTime xmlns="d1af3920-8fda-4ad5-98bb-96475601b038" xsi:nil="true"/>
    <LegacyData xmlns="d1af3920-8fda-4ad5-98bb-96475601b038" xsi:nil="true"/>
    <LocManualTestRequired xmlns="d1af3920-8fda-4ad5-98bb-96475601b038">false</LocManualTestRequired>
    <ClipArtFilename xmlns="d1af3920-8fda-4ad5-98bb-96475601b038" xsi:nil="true"/>
    <TPApplication xmlns="d1af3920-8fda-4ad5-98bb-96475601b038" xsi:nil="true"/>
    <CSXHash xmlns="d1af3920-8fda-4ad5-98bb-96475601b038" xsi:nil="true"/>
    <DirectSourceMarket xmlns="d1af3920-8fda-4ad5-98bb-96475601b038">english</DirectSourceMarket>
    <PrimaryImageGen xmlns="d1af3920-8fda-4ad5-98bb-96475601b038">true</PrimaryImageGen>
    <PlannedPubDate xmlns="d1af3920-8fda-4ad5-98bb-96475601b038" xsi:nil="true"/>
    <CSXSubmissionMarket xmlns="d1af3920-8fda-4ad5-98bb-96475601b038" xsi:nil="true"/>
    <Downloads xmlns="d1af3920-8fda-4ad5-98bb-96475601b038">0</Downloads>
    <ArtSampleDocs xmlns="d1af3920-8fda-4ad5-98bb-96475601b038" xsi:nil="true"/>
    <TrustLevel xmlns="d1af3920-8fda-4ad5-98bb-96475601b038">1 Microsoft Managed Content</TrustLevel>
    <BlockPublish xmlns="d1af3920-8fda-4ad5-98bb-96475601b038">false</BlockPublish>
    <TPLaunchHelpLinkType xmlns="d1af3920-8fda-4ad5-98bb-96475601b038">Template</TPLaunchHelpLinkType>
    <LocalizationTagsTaxHTField0 xmlns="d1af3920-8fda-4ad5-98bb-96475601b038">
      <Terms xmlns="http://schemas.microsoft.com/office/infopath/2007/PartnerControls"/>
    </LocalizationTagsTaxHTField0>
    <BusinessGroup xmlns="d1af3920-8fda-4ad5-98bb-96475601b038" xsi:nil="true"/>
    <Providers xmlns="d1af3920-8fda-4ad5-98bb-96475601b038" xsi:nil="true"/>
    <TemplateTemplateType xmlns="d1af3920-8fda-4ad5-98bb-96475601b038">Word Document Template</TemplateTemplateType>
    <TimesCloned xmlns="d1af3920-8fda-4ad5-98bb-96475601b038" xsi:nil="true"/>
    <TPAppVersion xmlns="d1af3920-8fda-4ad5-98bb-96475601b038" xsi:nil="true"/>
    <VoteCount xmlns="d1af3920-8fda-4ad5-98bb-96475601b038" xsi:nil="true"/>
    <FeatureTagsTaxHTField0 xmlns="d1af3920-8fda-4ad5-98bb-96475601b038">
      <Terms xmlns="http://schemas.microsoft.com/office/infopath/2007/PartnerControls"/>
    </FeatureTagsTaxHTField0>
    <Provider xmlns="d1af3920-8fda-4ad5-98bb-96475601b038" xsi:nil="true"/>
    <UACurrentWords xmlns="d1af3920-8fda-4ad5-98bb-96475601b038" xsi:nil="true"/>
    <AssetId xmlns="d1af3920-8fda-4ad5-98bb-96475601b038">TP102889878</AssetId>
    <TPClientViewer xmlns="d1af3920-8fda-4ad5-98bb-96475601b038" xsi:nil="true"/>
    <DSATActionTaken xmlns="d1af3920-8fda-4ad5-98bb-96475601b038" xsi:nil="true"/>
    <APEditor xmlns="d1af3920-8fda-4ad5-98bb-96475601b038">
      <UserInfo>
        <DisplayName/>
        <AccountId xsi:nil="true"/>
        <AccountType/>
      </UserInfo>
    </APEditor>
    <TPInstallLocation xmlns="d1af3920-8fda-4ad5-98bb-96475601b038" xsi:nil="true"/>
    <OOCacheId xmlns="d1af3920-8fda-4ad5-98bb-96475601b038" xsi:nil="true"/>
    <IsDeleted xmlns="d1af3920-8fda-4ad5-98bb-96475601b038">false</IsDeleted>
    <PublishTargets xmlns="d1af3920-8fda-4ad5-98bb-96475601b038">OfficeOnlineVNext</PublishTargets>
    <ApprovalLog xmlns="d1af3920-8fda-4ad5-98bb-96475601b038" xsi:nil="true"/>
    <BugNumber xmlns="d1af3920-8fda-4ad5-98bb-96475601b038" xsi:nil="true"/>
    <CrawlForDependencies xmlns="d1af3920-8fda-4ad5-98bb-96475601b038">false</CrawlForDependencies>
    <InternalTagsTaxHTField0 xmlns="d1af3920-8fda-4ad5-98bb-96475601b038">
      <Terms xmlns="http://schemas.microsoft.com/office/infopath/2007/PartnerControls"/>
    </InternalTagsTaxHTField0>
    <LastHandOff xmlns="d1af3920-8fda-4ad5-98bb-96475601b038" xsi:nil="true"/>
    <Milestone xmlns="d1af3920-8fda-4ad5-98bb-96475601b038" xsi:nil="true"/>
    <OriginalRelease xmlns="d1af3920-8fda-4ad5-98bb-96475601b038">15</OriginalRelease>
    <RecommendationsModifier xmlns="d1af3920-8fda-4ad5-98bb-96475601b038" xsi:nil="true"/>
    <ScenarioTagsTaxHTField0 xmlns="d1af3920-8fda-4ad5-98bb-96475601b038">
      <Terms xmlns="http://schemas.microsoft.com/office/infopath/2007/PartnerControls"/>
    </ScenarioTagsTaxHTField0>
    <UANotes xmlns="d1af3920-8fda-4ad5-98bb-96475601b038" xsi:nil="true"/>
    <LocMarketGroupTiers2 xmlns="d1af3920-8fda-4ad5-98bb-96475601b03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DC5CB8ABFAEE764594C61AB7267324960400FC796B3B1D425B47B2BA3D040986AFEA" ma:contentTypeVersion="54" ma:contentTypeDescription="Create a new document." ma:contentTypeScope="" ma:versionID="5a1acea528c7c5829e252ff707a59f1d">
  <xsd:schema xmlns:xsd="http://www.w3.org/2001/XMLSchema" xmlns:xs="http://www.w3.org/2001/XMLSchema" xmlns:p="http://schemas.microsoft.com/office/2006/metadata/properties" xmlns:ns2="d1af3920-8fda-4ad5-98bb-96475601b038" targetNamespace="http://schemas.microsoft.com/office/2006/metadata/properties" ma:root="true" ma:fieldsID="991be377f5446d760613b893d6a1276a" ns2:_="">
    <xsd:import namespace="d1af3920-8fda-4ad5-98bb-96475601b038"/>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f3920-8fda-4ad5-98bb-96475601b038"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ebc54a6-a9d6-4e8f-af7a-6f14ef19a17f}"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B15831B-954F-43D5-900F-AF5E125B61A8}" ma:internalName="CSXSubmissionMarket" ma:readOnly="false" ma:showField="MarketName" ma:web="d1af3920-8fda-4ad5-98bb-96475601b038">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b395fbe-0160-47f8-8620-a2bb70101586}"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5E4318D1-DFA9-41DE-97E7-9934BE3391BC}" ma:internalName="InProjectListLookup" ma:readOnly="true" ma:showField="InProjectLis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f79783d1-9ad9-4e73-b2f2-58ec75c45f29}"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5E4318D1-DFA9-41DE-97E7-9934BE3391BC}" ma:internalName="LastCompleteVersionLookup" ma:readOnly="true" ma:showField="LastComplete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5E4318D1-DFA9-41DE-97E7-9934BE3391BC}" ma:internalName="LastPreviewErrorLookup" ma:readOnly="true" ma:showField="LastPreview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5E4318D1-DFA9-41DE-97E7-9934BE3391BC}" ma:internalName="LastPreviewResultLookup" ma:readOnly="true" ma:showField="LastPreview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5E4318D1-DFA9-41DE-97E7-9934BE3391BC}" ma:internalName="LastPreviewAttemptDateLookup" ma:readOnly="true" ma:showField="LastPreview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5E4318D1-DFA9-41DE-97E7-9934BE3391BC}" ma:internalName="LastPreviewedByLookup" ma:readOnly="true" ma:showField="LastPreview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5E4318D1-DFA9-41DE-97E7-9934BE3391BC}" ma:internalName="LastPreviewTimeLookup" ma:readOnly="true" ma:showField="LastPreview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5E4318D1-DFA9-41DE-97E7-9934BE3391BC}" ma:internalName="LastPreviewVersionLookup" ma:readOnly="true" ma:showField="LastPreview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5E4318D1-DFA9-41DE-97E7-9934BE3391BC}" ma:internalName="LastPublishErrorLookup" ma:readOnly="true" ma:showField="LastPublish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5E4318D1-DFA9-41DE-97E7-9934BE3391BC}" ma:internalName="LastPublishResultLookup" ma:readOnly="true" ma:showField="LastPublish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5E4318D1-DFA9-41DE-97E7-9934BE3391BC}" ma:internalName="LastPublishAttemptDateLookup" ma:readOnly="true" ma:showField="LastPublish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5E4318D1-DFA9-41DE-97E7-9934BE3391BC}" ma:internalName="LastPublishedByLookup" ma:readOnly="true" ma:showField="LastPublish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5E4318D1-DFA9-41DE-97E7-9934BE3391BC}" ma:internalName="LastPublishTimeLookup" ma:readOnly="true" ma:showField="LastPublish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5E4318D1-DFA9-41DE-97E7-9934BE3391BC}" ma:internalName="LastPublishVersionLookup" ma:readOnly="true" ma:showField="LastPublish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77C31DF8-B503-4048-84F7-836CA595CE51}" ma:internalName="LocLastLocAttemptVersionLookup" ma:readOnly="false" ma:showField="LastLocAttemptVersion" ma:web="d1af3920-8fda-4ad5-98bb-96475601b038">
      <xsd:simpleType>
        <xsd:restriction base="dms:Lookup"/>
      </xsd:simpleType>
    </xsd:element>
    <xsd:element name="LocLastLocAttemptVersionTypeLookup" ma:index="71" nillable="true" ma:displayName="Loc Last Loc Attempt Version Type" ma:default="" ma:list="{77C31DF8-B503-4048-84F7-836CA595CE51}" ma:internalName="LocLastLocAttemptVersionTypeLookup" ma:readOnly="true" ma:showField="LastLocAttemptVersionType" ma:web="d1af3920-8fda-4ad5-98bb-96475601b038">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77C31DF8-B503-4048-84F7-836CA595CE51}" ma:internalName="LocNewPublishedVersionLookup" ma:readOnly="true" ma:showField="NewPublishedVersion" ma:web="d1af3920-8fda-4ad5-98bb-96475601b038">
      <xsd:simpleType>
        <xsd:restriction base="dms:Lookup"/>
      </xsd:simpleType>
    </xsd:element>
    <xsd:element name="LocOverallHandbackStatusLookup" ma:index="75" nillable="true" ma:displayName="Loc Overall Handback Status" ma:default="" ma:list="{77C31DF8-B503-4048-84F7-836CA595CE51}" ma:internalName="LocOverallHandbackStatusLookup" ma:readOnly="true" ma:showField="OverallHandbackStatus" ma:web="d1af3920-8fda-4ad5-98bb-96475601b038">
      <xsd:simpleType>
        <xsd:restriction base="dms:Lookup"/>
      </xsd:simpleType>
    </xsd:element>
    <xsd:element name="LocOverallLocStatusLookup" ma:index="76" nillable="true" ma:displayName="Loc Overall Localize Status" ma:default="" ma:list="{77C31DF8-B503-4048-84F7-836CA595CE51}" ma:internalName="LocOverallLocStatusLookup" ma:readOnly="true" ma:showField="OverallLocStatus" ma:web="d1af3920-8fda-4ad5-98bb-96475601b038">
      <xsd:simpleType>
        <xsd:restriction base="dms:Lookup"/>
      </xsd:simpleType>
    </xsd:element>
    <xsd:element name="LocOverallPreviewStatusLookup" ma:index="77" nillable="true" ma:displayName="Loc Overall Preview Status" ma:default="" ma:list="{77C31DF8-B503-4048-84F7-836CA595CE51}" ma:internalName="LocOverallPreviewStatusLookup" ma:readOnly="true" ma:showField="OverallPreviewStatus" ma:web="d1af3920-8fda-4ad5-98bb-96475601b038">
      <xsd:simpleType>
        <xsd:restriction base="dms:Lookup"/>
      </xsd:simpleType>
    </xsd:element>
    <xsd:element name="LocOverallPublishStatusLookup" ma:index="78" nillable="true" ma:displayName="Loc Overall Publish Status" ma:default="" ma:list="{77C31DF8-B503-4048-84F7-836CA595CE51}" ma:internalName="LocOverallPublishStatusLookup" ma:readOnly="true" ma:showField="OverallPublishStatus" ma:web="d1af3920-8fda-4ad5-98bb-96475601b038">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77C31DF8-B503-4048-84F7-836CA595CE51}" ma:internalName="LocProcessedForHandoffsLookup" ma:readOnly="true" ma:showField="ProcessedForHandoffs" ma:web="d1af3920-8fda-4ad5-98bb-96475601b038">
      <xsd:simpleType>
        <xsd:restriction base="dms:Lookup"/>
      </xsd:simpleType>
    </xsd:element>
    <xsd:element name="LocProcessedForMarketsLookup" ma:index="81" nillable="true" ma:displayName="Loc Processed For Markets" ma:default="" ma:list="{77C31DF8-B503-4048-84F7-836CA595CE51}" ma:internalName="LocProcessedForMarketsLookup" ma:readOnly="true" ma:showField="ProcessedForMarkets" ma:web="d1af3920-8fda-4ad5-98bb-96475601b038">
      <xsd:simpleType>
        <xsd:restriction base="dms:Lookup"/>
      </xsd:simpleType>
    </xsd:element>
    <xsd:element name="LocPublishedDependentAssetsLookup" ma:index="82" nillable="true" ma:displayName="Loc Published Dependent Assets" ma:default="" ma:list="{77C31DF8-B503-4048-84F7-836CA595CE51}" ma:internalName="LocPublishedDependentAssetsLookup" ma:readOnly="true" ma:showField="PublishedDependentAssets" ma:web="d1af3920-8fda-4ad5-98bb-96475601b038">
      <xsd:simpleType>
        <xsd:restriction base="dms:Lookup"/>
      </xsd:simpleType>
    </xsd:element>
    <xsd:element name="LocPublishedLinkedAssetsLookup" ma:index="83" nillable="true" ma:displayName="Loc Published Linked Assets" ma:default="" ma:list="{77C31DF8-B503-4048-84F7-836CA595CE51}" ma:internalName="LocPublishedLinkedAssetsLookup" ma:readOnly="true" ma:showField="PublishedLinkedAssets" ma:web="d1af3920-8fda-4ad5-98bb-96475601b038">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dd21a6d1-f806-4698-94c9-54e9addaf5ee}"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B15831B-954F-43D5-900F-AF5E125B61A8}" ma:internalName="Markets" ma:readOnly="false" ma:showField="MarketNa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5E4318D1-DFA9-41DE-97E7-9934BE3391BC}" ma:internalName="NumOfRatingsLookup" ma:readOnly="true" ma:showField="NumOfRating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5E4318D1-DFA9-41DE-97E7-9934BE3391BC}" ma:internalName="PublishStatusLookup" ma:readOnly="false" ma:showField="PublishStatu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574d373e-a1d4-4ff8-9009-6de0c16b4eff}"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fd825d1e-128a-4a76-9fd3-683a3700bc7a}" ma:internalName="TaxCatchAll" ma:showField="CatchAllData"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fd825d1e-128a-4a76-9fd3-683a3700bc7a}" ma:internalName="TaxCatchAllLabel" ma:readOnly="true" ma:showField="CatchAllDataLabel"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4CA3C299-118C-4EDF-9BE1-8A60CF1C2D0D}">
  <ds:schemaRefs>
    <ds:schemaRef ds:uri="http://schemas.openxmlformats.org/officeDocument/2006/bibliography"/>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d1af3920-8fda-4ad5-98bb-96475601b038"/>
  </ds:schemaRefs>
</ds:datastoreItem>
</file>

<file path=customXml/itemProps4.xml><?xml version="1.0" encoding="utf-8"?>
<ds:datastoreItem xmlns:ds="http://schemas.openxmlformats.org/officeDocument/2006/customXml" ds:itemID="{7B87F003-4790-4961-A84E-E3B5B52E2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f3920-8fda-4ad5-98bb-96475601b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7E18979-C756-43FD-9D2A-15203E6A502A}">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tf02889890_win32</Template>
  <TotalTime>187</TotalTime>
  <Pages>4</Pages>
  <Words>841</Words>
  <Characters>4796</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Beste Semiz</dc:creator>
  <cp:lastModifiedBy>Beste Semiz</cp:lastModifiedBy>
  <cp:revision>3</cp:revision>
  <dcterms:created xsi:type="dcterms:W3CDTF">2022-03-16T14:31:00Z</dcterms:created>
  <dcterms:modified xsi:type="dcterms:W3CDTF">2022-03-19T16:06:00Z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0x010100DC5CB8ABFAEE764594C61AB7267324960400FC796B3B1D425B47B2BA3D040986AFEA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